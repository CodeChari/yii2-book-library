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00B4D0"/>
          <w:lang w:val="sk-SK"/>
        </w:rPr>
        <w:id w:val="153418126"/>
        <w:docPartObj>
          <w:docPartGallery w:val="Cover Pages"/>
          <w:docPartUnique/>
        </w:docPartObj>
      </w:sdtPr>
      <w:sdtEndPr/>
      <w:sdtContent>
        <w:p w:rsidR="007309BF" w:rsidRPr="00E2287D" w:rsidRDefault="007309BF">
          <w:pPr>
            <w:rPr>
              <w:color w:val="00B4D0"/>
              <w:lang w:val="sk-SK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00B4D0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7309BF" w:rsidRPr="00E2287D" w:rsidTr="00076907">
            <w:sdt>
              <w:sdtPr>
                <w:rPr>
                  <w:color w:val="00B4D0"/>
                  <w:sz w:val="24"/>
                  <w:szCs w:val="24"/>
                  <w:lang w:val="sk-SK"/>
                </w:rPr>
                <w:alias w:val="Spoločnosť"/>
                <w:id w:val="13406915"/>
                <w:placeholder>
                  <w:docPart w:val="4BFC94F640ED4A78A4D428D82DF3030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shd w:val="clear" w:color="auto" w:fill="auto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309BF" w:rsidRPr="00E2287D" w:rsidRDefault="007309BF" w:rsidP="007309BF">
                    <w:pPr>
                      <w:pStyle w:val="Bezriadkovania"/>
                      <w:rPr>
                        <w:color w:val="00B4D0"/>
                        <w:sz w:val="24"/>
                        <w:lang w:val="sk-SK"/>
                      </w:rPr>
                    </w:pPr>
                    <w:r w:rsidRPr="00E2287D">
                      <w:rPr>
                        <w:color w:val="00B4D0"/>
                        <w:sz w:val="24"/>
                        <w:szCs w:val="24"/>
                        <w:lang w:val="sk-SK"/>
                      </w:rPr>
                      <w:t xml:space="preserve"> </w:t>
                    </w:r>
                  </w:p>
                </w:tc>
              </w:sdtContent>
            </w:sdt>
          </w:tr>
          <w:tr w:rsidR="007309BF" w:rsidRPr="00E2287D" w:rsidTr="00076907">
            <w:tc>
              <w:tcPr>
                <w:tcW w:w="7672" w:type="dxa"/>
                <w:shd w:val="clear" w:color="auto" w:fill="auto"/>
              </w:tcPr>
              <w:sdt>
                <w:sdtPr>
                  <w:rPr>
                    <w:rFonts w:asciiTheme="majorHAnsi" w:eastAsiaTheme="majorEastAsia" w:hAnsiTheme="majorHAnsi" w:cstheme="majorBidi"/>
                    <w:color w:val="00B4D0"/>
                    <w:sz w:val="88"/>
                    <w:szCs w:val="88"/>
                    <w:lang w:val="sk-SK"/>
                  </w:rPr>
                  <w:alias w:val="Názov"/>
                  <w:id w:val="13406919"/>
                  <w:placeholder>
                    <w:docPart w:val="CD10EA2F362648A0B529BE022FC32A2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7309BF" w:rsidRPr="00E2287D" w:rsidRDefault="007309BF" w:rsidP="007309BF">
                    <w:pPr>
                      <w:pStyle w:val="Bezriadkovania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00B4D0"/>
                        <w:sz w:val="88"/>
                        <w:szCs w:val="88"/>
                        <w:lang w:val="sk-SK"/>
                      </w:rPr>
                    </w:pPr>
                    <w:r w:rsidRPr="00E2287D">
                      <w:rPr>
                        <w:rFonts w:asciiTheme="majorHAnsi" w:eastAsiaTheme="majorEastAsia" w:hAnsiTheme="majorHAnsi" w:cstheme="majorBidi"/>
                        <w:color w:val="00B4D0"/>
                        <w:sz w:val="88"/>
                        <w:szCs w:val="88"/>
                        <w:lang w:val="sk-SK"/>
                      </w:rPr>
                      <w:t>Firemná knižnica</w:t>
                    </w:r>
                  </w:p>
                </w:sdtContent>
              </w:sdt>
            </w:tc>
          </w:tr>
          <w:tr w:rsidR="007309BF" w:rsidRPr="00E2287D" w:rsidTr="00076907">
            <w:sdt>
              <w:sdtPr>
                <w:rPr>
                  <w:color w:val="00B4D0"/>
                  <w:sz w:val="24"/>
                  <w:szCs w:val="24"/>
                  <w:lang w:val="sk-SK"/>
                </w:rPr>
                <w:alias w:val="Podtitul"/>
                <w:id w:val="13406923"/>
                <w:placeholder>
                  <w:docPart w:val="2E586433DA2F4DFEBDC2E2C51193BC6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shd w:val="clear" w:color="auto" w:fill="auto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309BF" w:rsidRPr="00E2287D" w:rsidRDefault="007309BF" w:rsidP="007309BF">
                    <w:pPr>
                      <w:pStyle w:val="Bezriadkovania"/>
                      <w:rPr>
                        <w:color w:val="00B4D0"/>
                        <w:sz w:val="24"/>
                        <w:lang w:val="sk-SK"/>
                      </w:rPr>
                    </w:pPr>
                    <w:r w:rsidRPr="00E2287D">
                      <w:rPr>
                        <w:color w:val="00B4D0"/>
                        <w:sz w:val="24"/>
                        <w:szCs w:val="24"/>
                        <w:lang w:val="sk-SK"/>
                      </w:rPr>
                      <w:t>Analýza a návrh riešenia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7309BF" w:rsidRPr="00E2287D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00B4D0"/>
                    <w:sz w:val="28"/>
                    <w:szCs w:val="28"/>
                    <w:lang w:val="sk-SK"/>
                  </w:rPr>
                  <w:alias w:val="Autor"/>
                  <w:id w:val="13406928"/>
                  <w:placeholder>
                    <w:docPart w:val="8AA4129DB89445F5A0F0D95575415F0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7309BF" w:rsidRPr="00E2287D" w:rsidRDefault="007309BF">
                    <w:pPr>
                      <w:pStyle w:val="Bezriadkovania"/>
                      <w:rPr>
                        <w:color w:val="00B4D0"/>
                        <w:sz w:val="28"/>
                        <w:szCs w:val="28"/>
                        <w:lang w:val="sk-SK"/>
                      </w:rPr>
                    </w:pPr>
                    <w:r w:rsidRPr="00E2287D">
                      <w:rPr>
                        <w:color w:val="00B4D0"/>
                        <w:sz w:val="28"/>
                        <w:szCs w:val="28"/>
                        <w:lang w:val="sk-SK"/>
                      </w:rPr>
                      <w:t>Jozef Pištej</w:t>
                    </w:r>
                  </w:p>
                </w:sdtContent>
              </w:sdt>
              <w:sdt>
                <w:sdtPr>
                  <w:rPr>
                    <w:color w:val="00B4D0"/>
                    <w:sz w:val="28"/>
                    <w:szCs w:val="28"/>
                    <w:lang w:val="sk-SK"/>
                  </w:rPr>
                  <w:alias w:val="Dátum"/>
                  <w:tag w:val="Dátum"/>
                  <w:id w:val="13406932"/>
                  <w:placeholder>
                    <w:docPart w:val="E3244B43F3EE464AA305BD321D162066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.M.yyyy"/>
                    <w:lid w:val="sk-SK"/>
                    <w:storeMappedDataAs w:val="dateTime"/>
                    <w:calendar w:val="gregorian"/>
                  </w:date>
                </w:sdtPr>
                <w:sdtEndPr/>
                <w:sdtContent>
                  <w:p w:rsidR="007309BF" w:rsidRPr="00E2287D" w:rsidRDefault="007309BF">
                    <w:pPr>
                      <w:pStyle w:val="Bezriadkovania"/>
                      <w:rPr>
                        <w:color w:val="00B4D0"/>
                        <w:sz w:val="28"/>
                        <w:szCs w:val="28"/>
                        <w:lang w:val="sk-SK"/>
                      </w:rPr>
                    </w:pPr>
                    <w:r w:rsidRPr="00E2287D">
                      <w:rPr>
                        <w:color w:val="00B4D0"/>
                        <w:sz w:val="28"/>
                        <w:szCs w:val="28"/>
                        <w:lang w:val="sk-SK"/>
                      </w:rPr>
                      <w:t>Bratislava 2015</w:t>
                    </w:r>
                  </w:p>
                </w:sdtContent>
              </w:sdt>
              <w:p w:rsidR="007309BF" w:rsidRPr="00E2287D" w:rsidRDefault="007309BF">
                <w:pPr>
                  <w:pStyle w:val="Bezriadkovania"/>
                  <w:rPr>
                    <w:color w:val="00B4D0"/>
                    <w:lang w:val="sk-SK"/>
                  </w:rPr>
                </w:pPr>
              </w:p>
            </w:tc>
          </w:tr>
        </w:tbl>
        <w:p w:rsidR="007309BF" w:rsidRPr="00E2287D" w:rsidRDefault="007309BF" w:rsidP="007309BF">
          <w:pPr>
            <w:tabs>
              <w:tab w:val="left" w:pos="8400"/>
            </w:tabs>
            <w:rPr>
              <w:color w:val="00B4D0"/>
              <w:lang w:val="sk-SK"/>
            </w:rPr>
          </w:pPr>
        </w:p>
        <w:p w:rsidR="007309BF" w:rsidRPr="00E2287D" w:rsidRDefault="007309BF" w:rsidP="007309BF">
          <w:pPr>
            <w:tabs>
              <w:tab w:val="left" w:pos="8400"/>
            </w:tabs>
            <w:rPr>
              <w:color w:val="00B4D0"/>
              <w:lang w:val="sk-SK"/>
            </w:rPr>
          </w:pPr>
          <w:r w:rsidRPr="00E2287D">
            <w:rPr>
              <w:color w:val="00B4D0"/>
              <w:lang w:val="sk-SK"/>
            </w:rPr>
            <w:tab/>
          </w:r>
        </w:p>
        <w:p w:rsidR="007309BF" w:rsidRPr="00E2287D" w:rsidRDefault="007309BF" w:rsidP="007309BF">
          <w:pPr>
            <w:tabs>
              <w:tab w:val="left" w:pos="8400"/>
            </w:tabs>
            <w:rPr>
              <w:rFonts w:asciiTheme="majorHAnsi" w:eastAsiaTheme="majorEastAsia" w:hAnsiTheme="majorHAnsi" w:cstheme="majorBidi"/>
              <w:color w:val="00B4D0"/>
              <w:sz w:val="56"/>
              <w:szCs w:val="56"/>
              <w:lang w:val="sk-SK"/>
            </w:rPr>
          </w:pPr>
          <w:r w:rsidRPr="00E2287D">
            <w:rPr>
              <w:color w:val="00B4D0"/>
              <w:lang w:val="sk-SK"/>
            </w:rPr>
            <w:br w:type="page"/>
          </w:r>
          <w:r w:rsidRPr="00E2287D">
            <w:rPr>
              <w:color w:val="00B4D0"/>
              <w:lang w:val="sk-SK"/>
            </w:rPr>
            <w:lastRenderedPageBreak/>
            <w:tab/>
          </w:r>
        </w:p>
      </w:sdtContent>
    </w:sdt>
    <w:p w:rsidR="00330C0E" w:rsidRPr="009F7F0F" w:rsidRDefault="006A3026">
      <w:pPr>
        <w:pStyle w:val="Nzov"/>
        <w:rPr>
          <w:color w:val="auto"/>
          <w:lang w:val="sk-SK"/>
        </w:rPr>
      </w:pPr>
      <w:r w:rsidRPr="009F7F0F">
        <w:rPr>
          <w:color w:val="auto"/>
          <w:lang w:val="sk-SK"/>
        </w:rPr>
        <w:t>Špecifikácia od zákazníka</w:t>
      </w:r>
    </w:p>
    <w:p w:rsidR="00E2287D" w:rsidRPr="009F7F0F" w:rsidRDefault="00E2287D" w:rsidP="00FB7A07">
      <w:pPr>
        <w:jc w:val="both"/>
        <w:rPr>
          <w:lang w:val="sk-SK"/>
        </w:rPr>
      </w:pPr>
      <w:r w:rsidRPr="009F7F0F">
        <w:rPr>
          <w:lang w:val="sk-SK"/>
        </w:rPr>
        <w:t xml:space="preserve">Spoločnosť </w:t>
      </w:r>
      <w:proofErr w:type="spellStart"/>
      <w:r w:rsidRPr="009F7F0F">
        <w:rPr>
          <w:lang w:val="sk-SK"/>
        </w:rPr>
        <w:t>XYZs.r.o</w:t>
      </w:r>
      <w:proofErr w:type="spellEnd"/>
      <w:r w:rsidRPr="009F7F0F">
        <w:rPr>
          <w:lang w:val="sk-SK"/>
        </w:rPr>
        <w:t>. má záujem o vytvorenie firemnej knižnice, aby zjednodušili proces spravovania a vyhľadávania kníh. Taktiež chcú jednoduchou cestou získať informácie o vypožičaných knihách.</w:t>
      </w:r>
    </w:p>
    <w:p w:rsidR="00330C0E" w:rsidRDefault="00E2287D" w:rsidP="00FB7A07">
      <w:pPr>
        <w:jc w:val="both"/>
        <w:rPr>
          <w:lang w:val="sk-SK"/>
        </w:rPr>
      </w:pPr>
      <w:r w:rsidRPr="00FB7A07">
        <w:rPr>
          <w:lang w:val="sk-SK"/>
        </w:rPr>
        <w:t>Spoločnosť má vlastný intranetový systém, do ktorého sa zamestnanci prihlasujú firemnou e-mailovou adresou a heslom. Ten využíva firemnú databázu zamestnancov, ktorá okrem iného obsahuje jedinečný celočíselný identifikátor zamestnanca, meno, priezvisko a firemnú e-mailovú adresu.</w:t>
      </w:r>
    </w:p>
    <w:p w:rsidR="00FB7A07" w:rsidRDefault="00FB7A07" w:rsidP="00E2287D">
      <w:pPr>
        <w:rPr>
          <w:sz w:val="24"/>
          <w:szCs w:val="28"/>
          <w:lang w:val="sk-SK"/>
        </w:rPr>
      </w:pPr>
    </w:p>
    <w:p w:rsidR="00FB7A07" w:rsidRDefault="00FB7A07" w:rsidP="00FB7A07">
      <w:pPr>
        <w:pStyle w:val="Nadpis1"/>
        <w:rPr>
          <w:lang w:val="sk-SK"/>
        </w:rPr>
      </w:pPr>
      <w:r>
        <w:rPr>
          <w:lang w:val="sk-SK"/>
        </w:rPr>
        <w:t>Analýza projektu</w:t>
      </w:r>
    </w:p>
    <w:p w:rsidR="00041B47" w:rsidRDefault="00041B47" w:rsidP="00196171">
      <w:pPr>
        <w:pStyle w:val="Podtitul"/>
        <w:rPr>
          <w:lang w:val="sk-SK"/>
        </w:rPr>
      </w:pPr>
      <w:r>
        <w:rPr>
          <w:lang w:val="sk-SK"/>
        </w:rPr>
        <w:t>Spáva kníh</w:t>
      </w:r>
    </w:p>
    <w:p w:rsidR="00041B47" w:rsidRPr="00041B47" w:rsidRDefault="0091592C" w:rsidP="00041B47">
      <w:pPr>
        <w:rPr>
          <w:lang w:val="sk-SK"/>
        </w:rPr>
      </w:pPr>
      <w:r>
        <w:rPr>
          <w:lang w:val="sk-SK"/>
        </w:rPr>
        <w:t>Základná funkcionalita knižnice má umožňovať oprávneným používateľom plnú kontrolu nad knihami, medzi ktorú patrí: pridávanie nového záznamu o knihe, zmena informácií a zmazanie záznamu.</w:t>
      </w:r>
    </w:p>
    <w:p w:rsidR="00041B47" w:rsidRDefault="00196171" w:rsidP="00196171">
      <w:pPr>
        <w:pStyle w:val="Podtitul"/>
        <w:rPr>
          <w:lang w:val="sk-SK"/>
        </w:rPr>
      </w:pPr>
      <w:r>
        <w:rPr>
          <w:lang w:val="sk-SK"/>
        </w:rPr>
        <w:t>Zaznamenávanie vypožičiavanie si knihy zamestnancom</w:t>
      </w:r>
    </w:p>
    <w:p w:rsidR="00041B47" w:rsidRDefault="00196171" w:rsidP="00041B47">
      <w:pPr>
        <w:rPr>
          <w:lang w:val="sk-SK"/>
        </w:rPr>
      </w:pPr>
      <w:r>
        <w:rPr>
          <w:lang w:val="sk-SK"/>
        </w:rPr>
        <w:t>Systém musí zaznamenávať ktorý zamestnanec si kedy požiadal o </w:t>
      </w:r>
      <w:r w:rsidR="00D706C7">
        <w:rPr>
          <w:lang w:val="sk-SK"/>
        </w:rPr>
        <w:t>vypožičanie</w:t>
      </w:r>
      <w:r>
        <w:rPr>
          <w:lang w:val="sk-SK"/>
        </w:rPr>
        <w:t xml:space="preserve"> </w:t>
      </w:r>
      <w:r w:rsidR="00F021FD">
        <w:rPr>
          <w:lang w:val="sk-SK"/>
        </w:rPr>
        <w:t xml:space="preserve">knihy, </w:t>
      </w:r>
      <w:r>
        <w:rPr>
          <w:lang w:val="sk-SK"/>
        </w:rPr>
        <w:t>kedy si ju reálne vypo</w:t>
      </w:r>
      <w:r w:rsidR="00D706C7">
        <w:rPr>
          <w:lang w:val="sk-SK"/>
        </w:rPr>
        <w:t>žičal a kedy ju vrátil.</w:t>
      </w:r>
      <w:r w:rsidR="00F021FD">
        <w:rPr>
          <w:lang w:val="sk-SK"/>
        </w:rPr>
        <w:t xml:space="preserve"> Oneskorenie, nevrátenie knihy sa peňažne penalizuje a zaznamenáva do systému.</w:t>
      </w:r>
    </w:p>
    <w:p w:rsidR="00F021FD" w:rsidRDefault="00F021FD" w:rsidP="00F021FD">
      <w:pPr>
        <w:pStyle w:val="Podtitul"/>
        <w:rPr>
          <w:lang w:val="sk-SK"/>
        </w:rPr>
      </w:pPr>
      <w:r>
        <w:rPr>
          <w:lang w:val="sk-SK"/>
        </w:rPr>
        <w:t>Vyhľadávanie v knihách</w:t>
      </w:r>
    </w:p>
    <w:p w:rsidR="00094395" w:rsidRDefault="00F021FD" w:rsidP="00F021FD">
      <w:pPr>
        <w:rPr>
          <w:lang w:val="sk-SK"/>
        </w:rPr>
      </w:pPr>
      <w:r w:rsidRPr="00EF3E83">
        <w:rPr>
          <w:lang w:val="sk-SK"/>
        </w:rPr>
        <w:t xml:space="preserve">Vyhľadávanie musí </w:t>
      </w:r>
      <w:r w:rsidR="00EF3E83" w:rsidRPr="00EF3E83">
        <w:rPr>
          <w:lang w:val="sk-SK"/>
        </w:rPr>
        <w:t xml:space="preserve">prebiehať </w:t>
      </w:r>
      <w:r w:rsidR="00EF3E83">
        <w:rPr>
          <w:lang w:val="sk-SK"/>
        </w:rPr>
        <w:t xml:space="preserve">pomocou zadania jednoduchej </w:t>
      </w:r>
      <w:r w:rsidR="00EF3E83" w:rsidRPr="00EF3E83">
        <w:rPr>
          <w:lang w:val="sk-SK"/>
        </w:rPr>
        <w:t>frázy</w:t>
      </w:r>
      <w:r w:rsidR="00EF3E83">
        <w:rPr>
          <w:lang w:val="sk-SK"/>
        </w:rPr>
        <w:t xml:space="preserve"> alebo zložitejšieho vyhľadávania, kde si zamestnanec môže zadať a skombinovať slová, kľúčové slová a rôzne </w:t>
      </w:r>
      <w:r w:rsidR="00094395">
        <w:rPr>
          <w:lang w:val="sk-SK"/>
        </w:rPr>
        <w:t>vlastnosti knihy.</w:t>
      </w:r>
    </w:p>
    <w:p w:rsidR="00094395" w:rsidRDefault="00094395" w:rsidP="00094395">
      <w:pPr>
        <w:pStyle w:val="Podtitul"/>
        <w:rPr>
          <w:lang w:val="sk-SK"/>
        </w:rPr>
      </w:pPr>
      <w:r>
        <w:rPr>
          <w:lang w:val="sk-SK"/>
        </w:rPr>
        <w:t>Požiadať o vypožičanie si knihy cez webový formulár</w:t>
      </w:r>
    </w:p>
    <w:p w:rsidR="00F021FD" w:rsidRDefault="00094395" w:rsidP="00094395">
      <w:pPr>
        <w:rPr>
          <w:lang w:val="sk-SK"/>
        </w:rPr>
      </w:pPr>
      <w:r>
        <w:rPr>
          <w:lang w:val="sk-SK"/>
        </w:rPr>
        <w:t>Po prihlásení sa zamestnanca do systému a nájdení vhodnej knihy(alebo viacerých kníh)</w:t>
      </w:r>
      <w:r w:rsidR="005D60FB">
        <w:rPr>
          <w:lang w:val="sk-SK"/>
        </w:rPr>
        <w:t xml:space="preserve"> prejde zamestnanec k sumarizácií, kde sa mu zobrazí zoznam kníh, </w:t>
      </w:r>
      <w:r w:rsidR="00160B11">
        <w:rPr>
          <w:lang w:val="sk-SK"/>
        </w:rPr>
        <w:t xml:space="preserve">o </w:t>
      </w:r>
      <w:r w:rsidR="005D60FB">
        <w:rPr>
          <w:lang w:val="sk-SK"/>
        </w:rPr>
        <w:t>ktoré žiada a kde môže následne požiadať o ich vypožičanie.</w:t>
      </w:r>
      <w:r w:rsidR="00F12B90">
        <w:rPr>
          <w:lang w:val="sk-SK"/>
        </w:rPr>
        <w:t xml:space="preserve"> Čas a dátum požiadania sa zaznamenáva v systéme. Ak o konkrétnu knihu požiadali viacerí zamestnanci, priorita vypožičania sa určuje podľa </w:t>
      </w:r>
      <w:r w:rsidR="00E50433">
        <w:rPr>
          <w:lang w:val="sk-SK"/>
        </w:rPr>
        <w:t>času.</w:t>
      </w:r>
    </w:p>
    <w:p w:rsidR="00E50433" w:rsidRDefault="00E50433" w:rsidP="00E50433">
      <w:pPr>
        <w:pStyle w:val="Podtitul"/>
        <w:rPr>
          <w:lang w:val="sk-SK"/>
        </w:rPr>
      </w:pPr>
      <w:r>
        <w:rPr>
          <w:lang w:val="sk-SK"/>
        </w:rPr>
        <w:t>Firemný intranet</w:t>
      </w:r>
    </w:p>
    <w:p w:rsidR="00E50433" w:rsidRPr="00E50433" w:rsidRDefault="00E50433" w:rsidP="00E50433">
      <w:pPr>
        <w:rPr>
          <w:lang w:val="sk-SK"/>
        </w:rPr>
      </w:pPr>
      <w:r>
        <w:rPr>
          <w:lang w:val="sk-SK"/>
        </w:rPr>
        <w:t xml:space="preserve">Prihlásenie so knižnice sa vykonáva prihlásením zamestnanca do firemného intranetu, z ktorého sa získa id zamestnanca, meno, priezvisko a firemný email. Tieto informácie slúžia na jednoduchú a jedinečnú identifikáciu zamestnanca v knižnici. </w:t>
      </w:r>
    </w:p>
    <w:p w:rsidR="00041B47" w:rsidRPr="00041B47" w:rsidRDefault="00041B47" w:rsidP="00041B47">
      <w:pPr>
        <w:pStyle w:val="Nadpis1"/>
        <w:rPr>
          <w:lang w:val="sk-SK"/>
        </w:rPr>
      </w:pPr>
      <w:r>
        <w:rPr>
          <w:lang w:val="sk-SK"/>
        </w:rPr>
        <w:lastRenderedPageBreak/>
        <w:t>Návrh riešenia</w:t>
      </w:r>
    </w:p>
    <w:p w:rsidR="00847F3A" w:rsidRPr="00327729" w:rsidRDefault="00781AC5" w:rsidP="00FB7A07">
      <w:pPr>
        <w:jc w:val="both"/>
        <w:rPr>
          <w:color w:val="FF0000"/>
          <w:lang w:val="sk-SK"/>
        </w:rPr>
      </w:pPr>
      <w:r>
        <w:rPr>
          <w:lang w:val="sk-SK"/>
        </w:rPr>
        <w:t xml:space="preserve">Firemná knižnica, ďalej len knižnica </w:t>
      </w:r>
      <w:r w:rsidR="00875673">
        <w:rPr>
          <w:lang w:val="sk-SK"/>
        </w:rPr>
        <w:t>umožňu</w:t>
      </w:r>
      <w:r w:rsidR="00463277">
        <w:rPr>
          <w:lang w:val="sk-SK"/>
        </w:rPr>
        <w:t>je vkladať nové záznamy o knihe, časopise</w:t>
      </w:r>
      <w:r w:rsidR="00847F3A">
        <w:rPr>
          <w:lang w:val="sk-SK"/>
        </w:rPr>
        <w:t>(novinách)</w:t>
      </w:r>
      <w:r w:rsidR="00463277">
        <w:rPr>
          <w:lang w:val="sk-SK"/>
        </w:rPr>
        <w:t xml:space="preserve"> a firemnej literatúre.</w:t>
      </w:r>
      <w:r w:rsidR="008B28AA" w:rsidRPr="00E60B1F">
        <w:rPr>
          <w:color w:val="FF0000"/>
          <w:lang w:val="sk-SK"/>
        </w:rPr>
        <w:t xml:space="preserve"> </w:t>
      </w:r>
      <w:r w:rsidR="007C71D9" w:rsidRPr="00E60B1F">
        <w:rPr>
          <w:color w:val="FF0000"/>
          <w:lang w:val="sk-SK"/>
        </w:rPr>
        <w:t xml:space="preserve"> </w:t>
      </w:r>
      <w:r w:rsidR="007C71D9">
        <w:rPr>
          <w:lang w:val="sk-SK"/>
        </w:rPr>
        <w:t xml:space="preserve">Knižnica </w:t>
      </w:r>
      <w:r w:rsidR="00327729">
        <w:rPr>
          <w:lang w:val="sk-SK"/>
        </w:rPr>
        <w:t xml:space="preserve">preto </w:t>
      </w:r>
      <w:r w:rsidR="007C71D9">
        <w:rPr>
          <w:lang w:val="sk-SK"/>
        </w:rPr>
        <w:t>rozlišuj</w:t>
      </w:r>
      <w:r w:rsidR="007C71D9" w:rsidRPr="00564387">
        <w:rPr>
          <w:lang w:val="sk-SK"/>
        </w:rPr>
        <w:t xml:space="preserve">e tri </w:t>
      </w:r>
      <w:r w:rsidR="007C71D9">
        <w:rPr>
          <w:lang w:val="sk-SK"/>
        </w:rPr>
        <w:t xml:space="preserve">typy dokumentov: </w:t>
      </w:r>
    </w:p>
    <w:p w:rsidR="00847F3A" w:rsidRDefault="00847F3A" w:rsidP="00847F3A">
      <w:pPr>
        <w:pStyle w:val="Odsekzoznamu"/>
        <w:numPr>
          <w:ilvl w:val="0"/>
          <w:numId w:val="17"/>
        </w:numPr>
        <w:jc w:val="both"/>
        <w:rPr>
          <w:lang w:val="sk-SK"/>
        </w:rPr>
      </w:pPr>
      <w:r>
        <w:rPr>
          <w:lang w:val="sk-SK"/>
        </w:rPr>
        <w:t>kniha – klasická tlačená kniha</w:t>
      </w:r>
    </w:p>
    <w:p w:rsidR="00847F3A" w:rsidRDefault="00847F3A" w:rsidP="00847F3A">
      <w:pPr>
        <w:pStyle w:val="Odsekzoznamu"/>
        <w:numPr>
          <w:ilvl w:val="0"/>
          <w:numId w:val="17"/>
        </w:numPr>
        <w:jc w:val="both"/>
        <w:rPr>
          <w:lang w:val="sk-SK"/>
        </w:rPr>
      </w:pPr>
      <w:r>
        <w:rPr>
          <w:lang w:val="sk-SK"/>
        </w:rPr>
        <w:t>časopis, noviny</w:t>
      </w:r>
      <w:r w:rsidR="007C71D9" w:rsidRPr="00847F3A">
        <w:rPr>
          <w:lang w:val="sk-SK"/>
        </w:rPr>
        <w:t xml:space="preserve"> </w:t>
      </w:r>
    </w:p>
    <w:p w:rsidR="00FB7A07" w:rsidRPr="00847F3A" w:rsidRDefault="007C71D9" w:rsidP="00847F3A">
      <w:pPr>
        <w:pStyle w:val="Odsekzoznamu"/>
        <w:numPr>
          <w:ilvl w:val="0"/>
          <w:numId w:val="17"/>
        </w:numPr>
        <w:jc w:val="both"/>
        <w:rPr>
          <w:lang w:val="sk-SK"/>
        </w:rPr>
      </w:pPr>
      <w:r w:rsidRPr="00847F3A">
        <w:rPr>
          <w:lang w:val="sk-SK"/>
        </w:rPr>
        <w:t xml:space="preserve">firemná literatúra – tlačené </w:t>
      </w:r>
      <w:r w:rsidR="00847F3A">
        <w:rPr>
          <w:lang w:val="sk-SK"/>
        </w:rPr>
        <w:t>firemné dokumenty</w:t>
      </w:r>
    </w:p>
    <w:p w:rsidR="00E32797" w:rsidRDefault="00E32797" w:rsidP="00E32797">
      <w:pPr>
        <w:pStyle w:val="Nadpis2"/>
        <w:rPr>
          <w:lang w:val="sk-SK"/>
        </w:rPr>
      </w:pPr>
      <w:r>
        <w:rPr>
          <w:lang w:val="sk-SK"/>
        </w:rPr>
        <w:t>Vytvorenie záznamu o knihe</w:t>
      </w:r>
    </w:p>
    <w:p w:rsidR="00D20211" w:rsidRDefault="00160B11" w:rsidP="00FB7A07">
      <w:pPr>
        <w:jc w:val="both"/>
        <w:rPr>
          <w:lang w:val="sk-SK"/>
        </w:rPr>
      </w:pPr>
      <w:r>
        <w:rPr>
          <w:lang w:val="sk-SK"/>
        </w:rPr>
        <w:t xml:space="preserve">Vytvoriť záznam môže zamestnane, ktorý má na to pridelené oprávnenie. </w:t>
      </w:r>
      <w:r w:rsidR="00D20211">
        <w:rPr>
          <w:lang w:val="sk-SK"/>
        </w:rPr>
        <w:t>Kniha</w:t>
      </w:r>
      <w:r w:rsidR="00EF23F2">
        <w:rPr>
          <w:lang w:val="sk-SK"/>
        </w:rPr>
        <w:t>(všeobecne) má svoje interné ID, pretože viacej identických kníh sa môže nachádzať v knižnici.</w:t>
      </w:r>
      <w:r w:rsidR="006110BD">
        <w:rPr>
          <w:lang w:val="sk-SK"/>
        </w:rPr>
        <w:t xml:space="preserve"> Druhou položkou, ktorá je povinná pri vytváraní záznamu o knihe je jej názov.</w:t>
      </w:r>
      <w:r w:rsidR="002E78A3">
        <w:rPr>
          <w:lang w:val="sk-SK"/>
        </w:rPr>
        <w:t xml:space="preserve"> Každá kniha má medzinárodné</w:t>
      </w:r>
      <w:r w:rsidR="00B3733E">
        <w:rPr>
          <w:lang w:val="sk-SK"/>
        </w:rPr>
        <w:t xml:space="preserve"> štandardné číslo knihy, ISBN</w:t>
      </w:r>
      <w:r w:rsidR="004550F0">
        <w:rPr>
          <w:lang w:val="sk-SK"/>
        </w:rPr>
        <w:t>, noviny a časopisy majú zasa ISSN.</w:t>
      </w:r>
      <w:r w:rsidR="00746859">
        <w:rPr>
          <w:lang w:val="sk-SK"/>
        </w:rPr>
        <w:t xml:space="preserve"> Zoznam všetkých povinných parametrov pri vkladaní knihy je popísaný v kapitole 3.</w:t>
      </w:r>
    </w:p>
    <w:p w:rsidR="004550F0" w:rsidRPr="00A83797" w:rsidRDefault="004550F0" w:rsidP="00A83797">
      <w:pPr>
        <w:jc w:val="both"/>
        <w:rPr>
          <w:lang w:val="sk-SK"/>
        </w:rPr>
      </w:pPr>
      <w:r w:rsidRPr="00A83797">
        <w:rPr>
          <w:lang w:val="sk-SK"/>
        </w:rPr>
        <w:t>Doplňujúce údaje:</w:t>
      </w:r>
    </w:p>
    <w:p w:rsidR="004550F0" w:rsidRDefault="004550F0" w:rsidP="00FB7A07">
      <w:pPr>
        <w:jc w:val="both"/>
        <w:rPr>
          <w:lang w:val="sk-SK"/>
        </w:rPr>
      </w:pPr>
      <w:r>
        <w:rPr>
          <w:lang w:val="sk-SK"/>
        </w:rPr>
        <w:t xml:space="preserve">Každé ďalšie údaje priradené ku knihe len uľahčujú jej výber zamestnancom a poskytujú </w:t>
      </w:r>
      <w:r w:rsidR="005047F9">
        <w:rPr>
          <w:lang w:val="sk-SK"/>
        </w:rPr>
        <w:t xml:space="preserve">lepší </w:t>
      </w:r>
      <w:r>
        <w:rPr>
          <w:lang w:val="sk-SK"/>
        </w:rPr>
        <w:t>prehľad o</w:t>
      </w:r>
      <w:r w:rsidR="00996D41">
        <w:rPr>
          <w:lang w:val="sk-SK"/>
        </w:rPr>
        <w:t> samotnom dokumente.</w:t>
      </w:r>
    </w:p>
    <w:p w:rsidR="00A83797" w:rsidRDefault="00391C7A" w:rsidP="00391C7A">
      <w:pPr>
        <w:pStyle w:val="Odsekzoznamu"/>
        <w:numPr>
          <w:ilvl w:val="0"/>
          <w:numId w:val="14"/>
        </w:numPr>
        <w:jc w:val="both"/>
        <w:rPr>
          <w:lang w:val="sk-SK"/>
        </w:rPr>
      </w:pPr>
      <w:r>
        <w:rPr>
          <w:lang w:val="sk-SK"/>
        </w:rPr>
        <w:t>j</w:t>
      </w:r>
      <w:r w:rsidR="00A83797" w:rsidRPr="00391C7A">
        <w:rPr>
          <w:lang w:val="sk-SK"/>
        </w:rPr>
        <w:t>azyk – v ktorom je kniha na</w:t>
      </w:r>
      <w:r w:rsidR="00EC50B4">
        <w:rPr>
          <w:lang w:val="sk-SK"/>
        </w:rPr>
        <w:t>pí</w:t>
      </w:r>
      <w:r>
        <w:rPr>
          <w:lang w:val="sk-SK"/>
        </w:rPr>
        <w:t>saná</w:t>
      </w:r>
    </w:p>
    <w:p w:rsidR="005047F9" w:rsidRDefault="00391C7A" w:rsidP="00391C7A">
      <w:pPr>
        <w:pStyle w:val="Odsekzoznamu"/>
        <w:numPr>
          <w:ilvl w:val="0"/>
          <w:numId w:val="14"/>
        </w:numPr>
        <w:jc w:val="both"/>
        <w:rPr>
          <w:lang w:val="sk-SK"/>
        </w:rPr>
      </w:pPr>
      <w:r>
        <w:rPr>
          <w:lang w:val="sk-SK"/>
        </w:rPr>
        <w:t>popis – krátky úryvok/obsah knihy</w:t>
      </w:r>
    </w:p>
    <w:p w:rsidR="005047F9" w:rsidRDefault="005047F9" w:rsidP="00391C7A">
      <w:pPr>
        <w:pStyle w:val="Odsekzoznamu"/>
        <w:numPr>
          <w:ilvl w:val="0"/>
          <w:numId w:val="14"/>
        </w:numPr>
        <w:jc w:val="both"/>
        <w:rPr>
          <w:lang w:val="sk-SK"/>
        </w:rPr>
      </w:pPr>
      <w:r>
        <w:rPr>
          <w:lang w:val="sk-SK"/>
        </w:rPr>
        <w:t xml:space="preserve">vydavateľstvo </w:t>
      </w:r>
      <w:r w:rsidR="00BC19F2">
        <w:rPr>
          <w:lang w:val="sk-SK"/>
        </w:rPr>
        <w:t xml:space="preserve">– je možné vložiť rok vydania a doplňujúce informácie o </w:t>
      </w:r>
      <w:r w:rsidR="0029174D">
        <w:rPr>
          <w:lang w:val="sk-SK"/>
        </w:rPr>
        <w:t>vydavateľstve</w:t>
      </w:r>
    </w:p>
    <w:p w:rsidR="005047F9" w:rsidRDefault="005047F9" w:rsidP="00391C7A">
      <w:pPr>
        <w:pStyle w:val="Odsekzoznamu"/>
        <w:numPr>
          <w:ilvl w:val="0"/>
          <w:numId w:val="14"/>
        </w:numPr>
        <w:jc w:val="both"/>
        <w:rPr>
          <w:lang w:val="sk-SK"/>
        </w:rPr>
      </w:pPr>
      <w:r>
        <w:rPr>
          <w:lang w:val="sk-SK"/>
        </w:rPr>
        <w:t>počet strán</w:t>
      </w:r>
    </w:p>
    <w:p w:rsidR="005047F9" w:rsidRDefault="005047F9" w:rsidP="00391C7A">
      <w:pPr>
        <w:pStyle w:val="Odsekzoznamu"/>
        <w:numPr>
          <w:ilvl w:val="0"/>
          <w:numId w:val="14"/>
        </w:numPr>
        <w:jc w:val="both"/>
        <w:rPr>
          <w:lang w:val="sk-SK"/>
        </w:rPr>
      </w:pPr>
      <w:r>
        <w:rPr>
          <w:lang w:val="sk-SK"/>
        </w:rPr>
        <w:t>kategória (sci-fi, vedecká, odborná literatúra,...)</w:t>
      </w:r>
    </w:p>
    <w:p w:rsidR="00175F83" w:rsidRDefault="005047F9" w:rsidP="00391C7A">
      <w:pPr>
        <w:pStyle w:val="Odsekzoznamu"/>
        <w:numPr>
          <w:ilvl w:val="0"/>
          <w:numId w:val="14"/>
        </w:numPr>
        <w:jc w:val="both"/>
        <w:rPr>
          <w:lang w:val="sk-SK"/>
        </w:rPr>
      </w:pPr>
      <w:r>
        <w:rPr>
          <w:lang w:val="sk-SK"/>
        </w:rPr>
        <w:t>kľúčové slová</w:t>
      </w:r>
      <w:r w:rsidR="00391C7A">
        <w:rPr>
          <w:lang w:val="sk-SK"/>
        </w:rPr>
        <w:t xml:space="preserve"> </w:t>
      </w:r>
      <w:r w:rsidR="0029174D">
        <w:rPr>
          <w:lang w:val="sk-SK"/>
        </w:rPr>
        <w:t>– tieto slová umožňujú vyhľadávanie</w:t>
      </w:r>
      <w:r w:rsidR="00175F83">
        <w:rPr>
          <w:lang w:val="sk-SK"/>
        </w:rPr>
        <w:t xml:space="preserve"> podobných kníh, s rovnakým kľúčovým slovom </w:t>
      </w:r>
    </w:p>
    <w:p w:rsidR="00175F83" w:rsidRDefault="00175F83" w:rsidP="00175F83">
      <w:pPr>
        <w:jc w:val="both"/>
        <w:rPr>
          <w:lang w:val="sk-SK"/>
        </w:rPr>
      </w:pPr>
      <w:r>
        <w:rPr>
          <w:lang w:val="sk-SK"/>
        </w:rPr>
        <w:t>Firemný intranet</w:t>
      </w:r>
      <w:r w:rsidR="00900230">
        <w:rPr>
          <w:lang w:val="sk-SK"/>
        </w:rPr>
        <w:t xml:space="preserve"> </w:t>
      </w:r>
      <w:r w:rsidR="00D26D38">
        <w:rPr>
          <w:lang w:val="sk-SK"/>
        </w:rPr>
        <w:t>je využitý pre jednoduchú identifikáciu a prístu</w:t>
      </w:r>
      <w:r w:rsidR="00E60B1F">
        <w:rPr>
          <w:lang w:val="sk-SK"/>
        </w:rPr>
        <w:t>p zamestnancov. Firemný email sa používa</w:t>
      </w:r>
      <w:r w:rsidR="00D26D38">
        <w:rPr>
          <w:lang w:val="sk-SK"/>
        </w:rPr>
        <w:t xml:space="preserve"> pre posielanie informačných a upozorňujúcich emailov, týkajúcich sa dôležitých akcií vykonaných v systéme. </w:t>
      </w:r>
      <w:r w:rsidR="001D5D4D">
        <w:rPr>
          <w:lang w:val="sk-SK"/>
        </w:rPr>
        <w:t>(vykonanie rezervácie,</w:t>
      </w:r>
      <w:r w:rsidR="00E32797">
        <w:rPr>
          <w:lang w:val="sk-SK"/>
        </w:rPr>
        <w:t xml:space="preserve"> informácia o dostupnosti,</w:t>
      </w:r>
      <w:r w:rsidR="001D5D4D">
        <w:rPr>
          <w:lang w:val="sk-SK"/>
        </w:rPr>
        <w:t xml:space="preserve"> vypršanie doby výpožičky,...)</w:t>
      </w:r>
    </w:p>
    <w:p w:rsidR="00175F83" w:rsidRDefault="00175F83" w:rsidP="00175F83">
      <w:pPr>
        <w:jc w:val="both"/>
        <w:rPr>
          <w:lang w:val="sk-SK"/>
        </w:rPr>
      </w:pPr>
    </w:p>
    <w:p w:rsidR="00391C7A" w:rsidRPr="00CC6D9C" w:rsidRDefault="00175F83" w:rsidP="00175F83">
      <w:pPr>
        <w:jc w:val="both"/>
        <w:rPr>
          <w:color w:val="FF0000"/>
          <w:lang w:val="sk-SK"/>
        </w:rPr>
      </w:pPr>
      <w:r w:rsidRPr="00CC6D9C">
        <w:rPr>
          <w:color w:val="FF0000"/>
          <w:lang w:val="sk-SK"/>
        </w:rPr>
        <w:t xml:space="preserve">Webový formulár </w:t>
      </w:r>
      <w:r w:rsidR="00900230" w:rsidRPr="00CC6D9C">
        <w:rPr>
          <w:color w:val="FF0000"/>
          <w:lang w:val="sk-SK"/>
        </w:rPr>
        <w:t>??</w:t>
      </w:r>
    </w:p>
    <w:p w:rsidR="00863939" w:rsidRPr="00CC6D9C" w:rsidRDefault="00175F83" w:rsidP="00863939">
      <w:pPr>
        <w:pStyle w:val="Nadpis2"/>
        <w:rPr>
          <w:color w:val="auto"/>
          <w:lang w:val="sk-SK"/>
        </w:rPr>
      </w:pPr>
      <w:r w:rsidRPr="00CC6D9C">
        <w:rPr>
          <w:color w:val="auto"/>
          <w:lang w:val="sk-SK"/>
        </w:rPr>
        <w:t>Spravovanie kníh</w:t>
      </w:r>
    </w:p>
    <w:p w:rsidR="00E32797" w:rsidRDefault="00900230" w:rsidP="00F876B3">
      <w:pPr>
        <w:rPr>
          <w:lang w:val="sk-SK"/>
        </w:rPr>
      </w:pPr>
      <w:r>
        <w:rPr>
          <w:lang w:val="sk-SK"/>
        </w:rPr>
        <w:t xml:space="preserve">Administrátor má právo po prihlásení do systému spravovať záznamy kníh v knižnici. </w:t>
      </w:r>
      <w:r w:rsidR="00863939">
        <w:rPr>
          <w:lang w:val="sk-SK"/>
        </w:rPr>
        <w:t>Môže pridať knihu, upraviť, zmazať záznam knihy na trvalo (neuchová sa žiadna história vypožičiavania), zmazať – kniha už nebude evidovaná na vypožičanie, ale zachová sa celá história zmien.</w:t>
      </w:r>
    </w:p>
    <w:p w:rsidR="00175F83" w:rsidRDefault="00175F83" w:rsidP="00175F83">
      <w:pPr>
        <w:pStyle w:val="Nadpis2"/>
        <w:rPr>
          <w:lang w:val="sk-SK"/>
        </w:rPr>
      </w:pPr>
      <w:r>
        <w:rPr>
          <w:lang w:val="sk-SK"/>
        </w:rPr>
        <w:t xml:space="preserve">Vypožičiavanie </w:t>
      </w:r>
      <w:r w:rsidR="004C75E7">
        <w:rPr>
          <w:lang w:val="sk-SK"/>
        </w:rPr>
        <w:t>kníh</w:t>
      </w:r>
    </w:p>
    <w:p w:rsidR="009F515E" w:rsidRDefault="004C75E7" w:rsidP="00175F83">
      <w:pPr>
        <w:rPr>
          <w:lang w:val="sk-SK"/>
        </w:rPr>
      </w:pPr>
      <w:r>
        <w:rPr>
          <w:lang w:val="sk-SK"/>
        </w:rPr>
        <w:t>Pred samotným vypožičaním knihy, si ju zamestnanec musí najprv vyhľadať v</w:t>
      </w:r>
      <w:r w:rsidR="003B7789">
        <w:rPr>
          <w:lang w:val="sk-SK"/>
        </w:rPr>
        <w:t> </w:t>
      </w:r>
      <w:r>
        <w:rPr>
          <w:lang w:val="sk-SK"/>
        </w:rPr>
        <w:t>systéme</w:t>
      </w:r>
      <w:r w:rsidR="003B7789">
        <w:rPr>
          <w:lang w:val="sk-SK"/>
        </w:rPr>
        <w:t xml:space="preserve"> pomocou jedného alebo viac kľúčových slov. Ak hľadanému výrazu zodpovedá viacero kníh, zobrazia sa v prehľadnej tabuľke s krátkym popisom (názov, autor, vydavateľstvo, počet strán, kľúčové slová). Po kliknutí na detail </w:t>
      </w:r>
      <w:r w:rsidR="003B7789">
        <w:rPr>
          <w:lang w:val="sk-SK"/>
        </w:rPr>
        <w:lastRenderedPageBreak/>
        <w:t>knihy si ju môže zamestnanec ihneď vypožičať</w:t>
      </w:r>
      <w:r w:rsidR="009F515E">
        <w:rPr>
          <w:lang w:val="sk-SK"/>
        </w:rPr>
        <w:t xml:space="preserve"> (objednať)</w:t>
      </w:r>
      <w:r w:rsidR="003B7789">
        <w:rPr>
          <w:lang w:val="sk-SK"/>
        </w:rPr>
        <w:t>, alebo pridať do košíka</w:t>
      </w:r>
      <w:r w:rsidR="009F515E">
        <w:rPr>
          <w:lang w:val="sk-SK"/>
        </w:rPr>
        <w:t>,</w:t>
      </w:r>
      <w:r w:rsidR="003B7789">
        <w:rPr>
          <w:lang w:val="sk-SK"/>
        </w:rPr>
        <w:t xml:space="preserve"> ak</w:t>
      </w:r>
      <w:r w:rsidR="00645A9D">
        <w:rPr>
          <w:lang w:val="sk-SK"/>
        </w:rPr>
        <w:t xml:space="preserve"> si vypožičiava viacero kníh naraz. </w:t>
      </w:r>
      <w:r w:rsidR="003B7789">
        <w:rPr>
          <w:lang w:val="sk-SK"/>
        </w:rPr>
        <w:t xml:space="preserve"> </w:t>
      </w:r>
      <w:r w:rsidR="009F515E">
        <w:rPr>
          <w:lang w:val="sk-SK"/>
        </w:rPr>
        <w:t>V životnom cykle výpožičky kniha nadobúda viacero stavov:</w:t>
      </w:r>
    </w:p>
    <w:p w:rsidR="00175F83" w:rsidRDefault="009F515E" w:rsidP="009F515E">
      <w:pPr>
        <w:pStyle w:val="Odsekzoznamu"/>
        <w:numPr>
          <w:ilvl w:val="0"/>
          <w:numId w:val="15"/>
        </w:numPr>
        <w:rPr>
          <w:lang w:val="sk-SK"/>
        </w:rPr>
      </w:pPr>
      <w:r>
        <w:rPr>
          <w:lang w:val="sk-SK"/>
        </w:rPr>
        <w:t>Voľná – kniha je dostupná a je možné si ju ihneď objednať (zarezervovať)</w:t>
      </w:r>
    </w:p>
    <w:p w:rsidR="009F515E" w:rsidRDefault="009F515E" w:rsidP="009F515E">
      <w:pPr>
        <w:pStyle w:val="Odsekzoznamu"/>
        <w:numPr>
          <w:ilvl w:val="0"/>
          <w:numId w:val="15"/>
        </w:numPr>
        <w:rPr>
          <w:lang w:val="sk-SK"/>
        </w:rPr>
      </w:pPr>
      <w:r>
        <w:rPr>
          <w:lang w:val="sk-SK"/>
        </w:rPr>
        <w:t>Rezervovaná – knihu si</w:t>
      </w:r>
      <w:r w:rsidR="00E26B1C">
        <w:rPr>
          <w:lang w:val="sk-SK"/>
        </w:rPr>
        <w:t xml:space="preserve"> už niektorý zamestnanec zarezervoval, a má na ňu prednostné právo. Na jednu knihu je možné  spraviť viacero rezervácií, ktorých priorita sa určuje podľa času, kedy bola rezervácia vykonaná.</w:t>
      </w:r>
    </w:p>
    <w:p w:rsidR="00AB20C9" w:rsidRDefault="00E26B1C" w:rsidP="009F515E">
      <w:pPr>
        <w:pStyle w:val="Odsekzoznamu"/>
        <w:numPr>
          <w:ilvl w:val="0"/>
          <w:numId w:val="15"/>
        </w:numPr>
        <w:rPr>
          <w:lang w:val="sk-SK"/>
        </w:rPr>
      </w:pPr>
      <w:r>
        <w:rPr>
          <w:lang w:val="sk-SK"/>
        </w:rPr>
        <w:t>Požičaná – kniha je vypožičaná zamestnancom a nie je dostupná v</w:t>
      </w:r>
      <w:r w:rsidR="00AB20C9">
        <w:rPr>
          <w:lang w:val="sk-SK"/>
        </w:rPr>
        <w:t> knižnici, no naďalej je možné vykonávať rezervácie.</w:t>
      </w:r>
    </w:p>
    <w:p w:rsidR="00942C63" w:rsidRDefault="00AB20C9" w:rsidP="009F515E">
      <w:pPr>
        <w:pStyle w:val="Odsekzoznamu"/>
        <w:numPr>
          <w:ilvl w:val="0"/>
          <w:numId w:val="15"/>
        </w:numPr>
        <w:rPr>
          <w:lang w:val="sk-SK"/>
        </w:rPr>
      </w:pPr>
      <w:r>
        <w:rPr>
          <w:lang w:val="sk-SK"/>
        </w:rPr>
        <w:t>Nedostupná – kniha nie je v knižnici k dispozícií, nie je možné si ju vypožičať (vyradená, poškodená,...)</w:t>
      </w:r>
    </w:p>
    <w:p w:rsidR="0019700D" w:rsidRDefault="0019700D" w:rsidP="009F515E">
      <w:pPr>
        <w:pStyle w:val="Odsekzoznamu"/>
        <w:numPr>
          <w:ilvl w:val="0"/>
          <w:numId w:val="15"/>
        </w:numPr>
        <w:rPr>
          <w:lang w:val="sk-SK"/>
        </w:rPr>
      </w:pPr>
      <w:r>
        <w:rPr>
          <w:lang w:val="sk-SK"/>
        </w:rPr>
        <w:t>Zmazaná – kniha je oficiálne vyradená zo systému, vidí ju iba administrátor</w:t>
      </w:r>
    </w:p>
    <w:p w:rsidR="00E26B1C" w:rsidRDefault="00942C63" w:rsidP="00942C63">
      <w:pPr>
        <w:rPr>
          <w:lang w:val="sk-SK"/>
        </w:rPr>
      </w:pPr>
      <w:r>
        <w:rPr>
          <w:lang w:val="sk-SK"/>
        </w:rPr>
        <w:t>Ak je rezervovaná kniha pripravená na vyzdvihnutie je zamestnanec o tomto kroku informovaný emailom a môže si ju prísť prebrať. Štandardná výpožičná doba je jeden mesiac, no je možné si požiadať o predĺženie tejto doby o ďalší mesiac najviac trikrát.</w:t>
      </w:r>
      <w:r w:rsidR="00AB20C9" w:rsidRPr="00942C63">
        <w:rPr>
          <w:lang w:val="sk-SK"/>
        </w:rPr>
        <w:t xml:space="preserve"> </w:t>
      </w:r>
      <w:r w:rsidR="00042737">
        <w:rPr>
          <w:lang w:val="sk-SK"/>
        </w:rPr>
        <w:t xml:space="preserve">Tri pracovné dni pred vypršaním výpožičnej lehoty je zamestnanec informovaný emailom, že je potrebné knihu vrátiť alebo predĺžiť. Vážne poškodenie knihy, alebo oneskorenie vrátenia </w:t>
      </w:r>
      <w:r w:rsidR="009F6E54">
        <w:rPr>
          <w:lang w:val="sk-SK"/>
        </w:rPr>
        <w:t xml:space="preserve">sa </w:t>
      </w:r>
      <w:r w:rsidR="00042737">
        <w:rPr>
          <w:lang w:val="sk-SK"/>
        </w:rPr>
        <w:t>penaliz</w:t>
      </w:r>
      <w:r w:rsidR="009F6E54">
        <w:rPr>
          <w:lang w:val="sk-SK"/>
        </w:rPr>
        <w:t>uje</w:t>
      </w:r>
      <w:r w:rsidR="00042737">
        <w:rPr>
          <w:lang w:val="sk-SK"/>
        </w:rPr>
        <w:t xml:space="preserve"> pokutou.</w:t>
      </w:r>
    </w:p>
    <w:p w:rsidR="001175B0" w:rsidRPr="00942C63" w:rsidRDefault="001175B0" w:rsidP="00942C63">
      <w:pPr>
        <w:rPr>
          <w:lang w:val="sk-SK"/>
        </w:rPr>
      </w:pPr>
      <w:r>
        <w:rPr>
          <w:lang w:val="sk-SK"/>
        </w:rPr>
        <w:t>Každá výpožička</w:t>
      </w:r>
      <w:r w:rsidR="00D26D38">
        <w:rPr>
          <w:lang w:val="sk-SK"/>
        </w:rPr>
        <w:t>, objednávka</w:t>
      </w:r>
      <w:r>
        <w:rPr>
          <w:lang w:val="sk-SK"/>
        </w:rPr>
        <w:t xml:space="preserve"> sa v systéme uchováva a zamestnanec si môže zobraziť svoju históriu.</w:t>
      </w:r>
      <w:r w:rsidR="00BC3DB5">
        <w:rPr>
          <w:lang w:val="sk-SK"/>
        </w:rPr>
        <w:t xml:space="preserve"> Zaznamenáva sa dátum a čas, kedy si zamestnanec zarezervoval knihu, kedy si ju vyzdvihol, kedy a koľko krát si ju predlžil a kedy ju vrátil. Ak bola zamestnancovi udelená pokuta zaznamená sa jej výška a čas kedy bola zaplatená.</w:t>
      </w:r>
    </w:p>
    <w:p w:rsidR="00175F83" w:rsidRDefault="00175F83" w:rsidP="00175F83">
      <w:pPr>
        <w:pStyle w:val="Nadpis2"/>
        <w:rPr>
          <w:lang w:val="sk-SK"/>
        </w:rPr>
      </w:pPr>
      <w:r>
        <w:rPr>
          <w:lang w:val="sk-SK"/>
        </w:rPr>
        <w:t>Vyhľadávanie</w:t>
      </w:r>
    </w:p>
    <w:p w:rsidR="00175F83" w:rsidRDefault="009F6E54" w:rsidP="00175F83">
      <w:pPr>
        <w:rPr>
          <w:lang w:val="sk-SK"/>
        </w:rPr>
      </w:pPr>
      <w:r>
        <w:rPr>
          <w:lang w:val="sk-SK"/>
        </w:rPr>
        <w:t>Existujú dve možnosti vyhľadávania:</w:t>
      </w:r>
    </w:p>
    <w:p w:rsidR="009F6E54" w:rsidRDefault="009F6E54" w:rsidP="009F6E54">
      <w:pPr>
        <w:pStyle w:val="Odsekzoznamu"/>
        <w:numPr>
          <w:ilvl w:val="0"/>
          <w:numId w:val="16"/>
        </w:numPr>
        <w:rPr>
          <w:lang w:val="sk-SK"/>
        </w:rPr>
      </w:pPr>
      <w:r>
        <w:rPr>
          <w:lang w:val="sk-SK"/>
        </w:rPr>
        <w:t xml:space="preserve">Jednoduché – </w:t>
      </w:r>
      <w:r w:rsidR="001175B0">
        <w:rPr>
          <w:lang w:val="sk-SK"/>
        </w:rPr>
        <w:t xml:space="preserve">jeden textový vstup pre </w:t>
      </w:r>
      <w:r>
        <w:rPr>
          <w:lang w:val="sk-SK"/>
        </w:rPr>
        <w:t>vyhľadávanie pomocou slova alebo frázy</w:t>
      </w:r>
    </w:p>
    <w:p w:rsidR="009F6E54" w:rsidRDefault="009F6E54" w:rsidP="009F6E54">
      <w:pPr>
        <w:pStyle w:val="Odsekzoznamu"/>
        <w:numPr>
          <w:ilvl w:val="0"/>
          <w:numId w:val="16"/>
        </w:numPr>
        <w:rPr>
          <w:lang w:val="sk-SK"/>
        </w:rPr>
      </w:pPr>
      <w:r>
        <w:rPr>
          <w:lang w:val="sk-SK"/>
        </w:rPr>
        <w:t xml:space="preserve">Pokročilé – je možné vyhľadávať pomocou </w:t>
      </w:r>
      <w:r w:rsidR="001175B0">
        <w:rPr>
          <w:lang w:val="sk-SK"/>
        </w:rPr>
        <w:t>všetkých</w:t>
      </w:r>
      <w:r>
        <w:rPr>
          <w:lang w:val="sk-SK"/>
        </w:rPr>
        <w:t xml:space="preserve"> atribútov knihy spojených logickými výrazmi AND, OR. </w:t>
      </w:r>
    </w:p>
    <w:p w:rsidR="00DC3296" w:rsidRPr="00DC3296" w:rsidRDefault="00DC3296" w:rsidP="00DC3296">
      <w:pPr>
        <w:rPr>
          <w:lang w:val="sk-SK"/>
        </w:rPr>
      </w:pPr>
      <w:r>
        <w:rPr>
          <w:lang w:val="sk-SK"/>
        </w:rPr>
        <w:t>Pri zadávaní výrazu je možné použiť špeciálny znak „*“</w:t>
      </w:r>
      <w:r w:rsidR="001175B0">
        <w:rPr>
          <w:lang w:val="sk-SK"/>
        </w:rPr>
        <w:t>, ktorý</w:t>
      </w:r>
      <w:r>
        <w:rPr>
          <w:lang w:val="sk-SK"/>
        </w:rPr>
        <w:t xml:space="preserve"> reprezentuje žiaden, alebo viacero ľubovoľných znakov</w:t>
      </w:r>
      <w:r w:rsidR="001175B0">
        <w:rPr>
          <w:lang w:val="sk-SK"/>
        </w:rPr>
        <w:t>.</w:t>
      </w:r>
    </w:p>
    <w:p w:rsidR="00175F83" w:rsidRPr="00175F83" w:rsidRDefault="00175F83" w:rsidP="00175F83">
      <w:pPr>
        <w:rPr>
          <w:lang w:val="sk-SK"/>
        </w:rPr>
      </w:pPr>
    </w:p>
    <w:p w:rsidR="00FB7A07" w:rsidRDefault="00D20211" w:rsidP="00FB7A07">
      <w:pPr>
        <w:pStyle w:val="Nadpis1"/>
        <w:rPr>
          <w:lang w:val="sk-SK"/>
        </w:rPr>
      </w:pPr>
      <w:r>
        <w:rPr>
          <w:lang w:val="sk-SK"/>
        </w:rPr>
        <w:t>Popis</w:t>
      </w:r>
      <w:r w:rsidR="00FB7A07">
        <w:rPr>
          <w:lang w:val="sk-SK"/>
        </w:rPr>
        <w:t xml:space="preserve"> riešenia</w:t>
      </w:r>
    </w:p>
    <w:p w:rsidR="00CD6767" w:rsidRDefault="00CD6767" w:rsidP="00CD6767">
      <w:pPr>
        <w:pStyle w:val="Nadpis2"/>
        <w:rPr>
          <w:lang w:val="sk-SK"/>
        </w:rPr>
      </w:pPr>
      <w:r>
        <w:rPr>
          <w:lang w:val="sk-SK"/>
        </w:rPr>
        <w:t>Autor knihy</w:t>
      </w:r>
    </w:p>
    <w:p w:rsidR="00CD6767" w:rsidRDefault="00CD6767" w:rsidP="00CD6767">
      <w:pPr>
        <w:rPr>
          <w:lang w:val="sk-SK"/>
        </w:rPr>
      </w:pPr>
      <w:r>
        <w:rPr>
          <w:lang w:val="sk-SK"/>
        </w:rPr>
        <w:t>Pri každej knihe je povinné zadanie mena a priezviska minimálne jedného autora</w:t>
      </w:r>
      <w:r w:rsidRPr="005E5731">
        <w:rPr>
          <w:lang w:val="sk-SK"/>
        </w:rPr>
        <w:t xml:space="preserve">, maximálne však 10. </w:t>
      </w:r>
      <w:r>
        <w:rPr>
          <w:lang w:val="sk-SK"/>
        </w:rPr>
        <w:t>Viac ako 10 autorov sa označuje „</w:t>
      </w:r>
      <w:r w:rsidRPr="00CD6767">
        <w:rPr>
          <w:color w:val="FF0000"/>
          <w:lang w:val="sk-SK"/>
        </w:rPr>
        <w:t>a spol.</w:t>
      </w:r>
      <w:r>
        <w:rPr>
          <w:lang w:val="sk-SK"/>
        </w:rPr>
        <w:t>“</w:t>
      </w:r>
    </w:p>
    <w:p w:rsidR="00AC38A6" w:rsidRDefault="00AC38A6" w:rsidP="00AC38A6">
      <w:pPr>
        <w:pStyle w:val="Nadpis2"/>
        <w:rPr>
          <w:lang w:val="sk-SK"/>
        </w:rPr>
      </w:pPr>
      <w:r>
        <w:rPr>
          <w:lang w:val="sk-SK"/>
        </w:rPr>
        <w:t>Jazyk</w:t>
      </w:r>
    </w:p>
    <w:p w:rsidR="00AC38A6" w:rsidRDefault="00AC38A6" w:rsidP="00AC38A6">
      <w:pPr>
        <w:rPr>
          <w:lang w:val="sk-SK"/>
        </w:rPr>
      </w:pPr>
      <w:r>
        <w:rPr>
          <w:lang w:val="sk-SK"/>
        </w:rPr>
        <w:t>Jazyk sa označuje medzinárodným kódom (SK, CZ, EN,...) a menom (slovenčina, čeština, angličtina,...)</w:t>
      </w:r>
    </w:p>
    <w:p w:rsidR="00AC38A6" w:rsidRPr="00AC38A6" w:rsidRDefault="00AC38A6" w:rsidP="00AC38A6">
      <w:pPr>
        <w:pStyle w:val="Nadpis2"/>
        <w:rPr>
          <w:lang w:val="sk-SK"/>
        </w:rPr>
      </w:pPr>
      <w:r>
        <w:rPr>
          <w:lang w:val="sk-SK"/>
        </w:rPr>
        <w:lastRenderedPageBreak/>
        <w:t>kniha</w:t>
      </w:r>
      <w:bookmarkStart w:id="0" w:name="_GoBack"/>
      <w:bookmarkEnd w:id="0"/>
    </w:p>
    <w:p w:rsidR="00FB7A07" w:rsidRDefault="004C75E7" w:rsidP="00FB7A07">
      <w:pPr>
        <w:rPr>
          <w:lang w:val="sk-SK"/>
        </w:rPr>
      </w:pPr>
      <w:r>
        <w:rPr>
          <w:lang w:val="sk-SK"/>
        </w:rPr>
        <w:t xml:space="preserve">Povinne položky pri </w:t>
      </w:r>
      <w:r w:rsidR="001324B4">
        <w:rPr>
          <w:lang w:val="sk-SK"/>
        </w:rPr>
        <w:t>vytváraní záznamu</w:t>
      </w:r>
      <w:r>
        <w:rPr>
          <w:lang w:val="sk-SK"/>
        </w:rPr>
        <w:t xml:space="preserve"> knihy</w:t>
      </w:r>
      <w:r w:rsidR="001324B4">
        <w:rPr>
          <w:lang w:val="sk-SK"/>
        </w:rPr>
        <w:t xml:space="preserve"> sú: názov, minimálne jeden autor, jazyk, vydavateľstvo, </w:t>
      </w:r>
      <w:r w:rsidR="00A658C9">
        <w:rPr>
          <w:lang w:val="sk-SK"/>
        </w:rPr>
        <w:t xml:space="preserve">typ, </w:t>
      </w:r>
      <w:r w:rsidR="001324B4">
        <w:rPr>
          <w:lang w:val="sk-SK"/>
        </w:rPr>
        <w:t>status, knižnica (umiestnenie).</w:t>
      </w:r>
      <w:r w:rsidR="00050848">
        <w:rPr>
          <w:lang w:val="sk-SK"/>
        </w:rPr>
        <w:t xml:space="preserve"> </w:t>
      </w:r>
      <w:r w:rsidR="00A658C9">
        <w:rPr>
          <w:lang w:val="sk-SK"/>
        </w:rPr>
        <w:t xml:space="preserve">Nepovinné položky: edícia, kľúčové slová, popis. </w:t>
      </w:r>
      <w:r w:rsidR="00050848">
        <w:rPr>
          <w:lang w:val="sk-SK"/>
        </w:rPr>
        <w:t>Každá kniha má svoje interné ID, ktoré slúži na jednoznačné identifikovanie určitej knihy v knižnici, je zložené z</w:t>
      </w:r>
      <w:r w:rsidR="00746859">
        <w:rPr>
          <w:lang w:val="sk-SK"/>
        </w:rPr>
        <w:t xml:space="preserve"> hodnoty id stĺpca tabuľky </w:t>
      </w:r>
      <w:r w:rsidR="00A658C9">
        <w:rPr>
          <w:lang w:val="sk-SK"/>
        </w:rPr>
        <w:t>„</w:t>
      </w:r>
      <w:proofErr w:type="spellStart"/>
      <w:r w:rsidR="00746859">
        <w:rPr>
          <w:lang w:val="sk-SK"/>
        </w:rPr>
        <w:t>book</w:t>
      </w:r>
      <w:proofErr w:type="spellEnd"/>
      <w:r w:rsidR="00A658C9">
        <w:rPr>
          <w:lang w:val="sk-SK"/>
        </w:rPr>
        <w:t>“</w:t>
      </w:r>
      <w:r w:rsidR="00746859">
        <w:rPr>
          <w:lang w:val="sk-SK"/>
        </w:rPr>
        <w:t xml:space="preserve"> doplneného na začiatku nulami na 11 miest.</w:t>
      </w:r>
    </w:p>
    <w:p w:rsidR="00A658C9" w:rsidRDefault="00A658C9" w:rsidP="00A658C9">
      <w:pPr>
        <w:pStyle w:val="Nadpis2"/>
        <w:rPr>
          <w:lang w:val="sk-SK"/>
        </w:rPr>
      </w:pPr>
      <w:r>
        <w:rPr>
          <w:lang w:val="sk-SK"/>
        </w:rPr>
        <w:t>Knižnica</w:t>
      </w:r>
    </w:p>
    <w:p w:rsidR="00A658C9" w:rsidRDefault="00767C15" w:rsidP="00A658C9">
      <w:pPr>
        <w:rPr>
          <w:lang w:val="sk-SK"/>
        </w:rPr>
      </w:pPr>
      <w:r>
        <w:rPr>
          <w:lang w:val="sk-SK"/>
        </w:rPr>
        <w:t>Pod knižnicou sa myslí pobočka firmy, ak má firma viacero pobočiek</w:t>
      </w:r>
      <w:r w:rsidR="002979A9">
        <w:rPr>
          <w:lang w:val="sk-SK"/>
        </w:rPr>
        <w:t>,</w:t>
      </w:r>
      <w:r>
        <w:rPr>
          <w:lang w:val="sk-SK"/>
        </w:rPr>
        <w:t xml:space="preserve"> </w:t>
      </w:r>
      <w:r w:rsidR="00300C1B">
        <w:rPr>
          <w:lang w:val="sk-SK"/>
        </w:rPr>
        <w:t>je</w:t>
      </w:r>
      <w:r>
        <w:rPr>
          <w:lang w:val="sk-SK"/>
        </w:rPr>
        <w:t> vhodné rozlišovať v ktorej pobočke je kniha umiestnená. S knižnicou je spojená aj adresa a štát.</w:t>
      </w:r>
      <w:r w:rsidR="00300C1B">
        <w:rPr>
          <w:lang w:val="sk-SK"/>
        </w:rPr>
        <w:t xml:space="preserve"> Možnosť zadania knižnice sa v prípade malej firmy nemusí zadávať (využije sa prednastavená hodnota). </w:t>
      </w:r>
    </w:p>
    <w:p w:rsidR="00157DD6" w:rsidRDefault="00157DD6" w:rsidP="00157DD6">
      <w:pPr>
        <w:pStyle w:val="Nadpis2"/>
        <w:rPr>
          <w:lang w:val="sk-SK"/>
        </w:rPr>
      </w:pPr>
      <w:r>
        <w:rPr>
          <w:lang w:val="sk-SK"/>
        </w:rPr>
        <w:t>Vydavateľstvo</w:t>
      </w:r>
    </w:p>
    <w:p w:rsidR="00157DD6" w:rsidRDefault="00157DD6" w:rsidP="00157DD6">
      <w:pPr>
        <w:rPr>
          <w:lang w:val="sk-SK"/>
        </w:rPr>
      </w:pPr>
      <w:r>
        <w:rPr>
          <w:lang w:val="sk-SK"/>
        </w:rPr>
        <w:t>Pri zadávaní vydavateľstva do systému je povinné vložiť jeho názov, ľubovoľné je zadanie adresy.</w:t>
      </w:r>
      <w:r w:rsidR="005E5731">
        <w:rPr>
          <w:lang w:val="sk-SK"/>
        </w:rPr>
        <w:t xml:space="preserve"> </w:t>
      </w:r>
      <w:r>
        <w:rPr>
          <w:lang w:val="sk-SK"/>
        </w:rPr>
        <w:t>(adresa nie je podstatná ak sa nejedna o</w:t>
      </w:r>
      <w:r w:rsidR="00BF2798">
        <w:rPr>
          <w:lang w:val="sk-SK"/>
        </w:rPr>
        <w:t> kníhkupectvo,...</w:t>
      </w:r>
      <w:r>
        <w:rPr>
          <w:lang w:val="sk-SK"/>
        </w:rPr>
        <w:t xml:space="preserve">) </w:t>
      </w:r>
    </w:p>
    <w:p w:rsidR="002979A9" w:rsidRDefault="002979A9" w:rsidP="002979A9">
      <w:pPr>
        <w:pStyle w:val="Nadpis2"/>
        <w:rPr>
          <w:lang w:val="sk-SK"/>
        </w:rPr>
      </w:pPr>
      <w:r>
        <w:rPr>
          <w:lang w:val="sk-SK"/>
        </w:rPr>
        <w:t>Kategória</w:t>
      </w:r>
    </w:p>
    <w:p w:rsidR="002979A9" w:rsidRDefault="00EB571E" w:rsidP="002979A9">
      <w:pPr>
        <w:rPr>
          <w:lang w:val="sk-SK"/>
        </w:rPr>
      </w:pPr>
      <w:r>
        <w:rPr>
          <w:lang w:val="sk-SK"/>
        </w:rPr>
        <w:t xml:space="preserve">Zisti </w:t>
      </w:r>
      <w:proofErr w:type="spellStart"/>
      <w:r w:rsidRPr="00EB571E">
        <w:rPr>
          <w:color w:val="FF0000"/>
          <w:lang w:val="sk-SK"/>
        </w:rPr>
        <w:t>ake</w:t>
      </w:r>
      <w:proofErr w:type="spellEnd"/>
      <w:r w:rsidRPr="00EB571E">
        <w:rPr>
          <w:color w:val="FF0000"/>
          <w:lang w:val="sk-SK"/>
        </w:rPr>
        <w:t xml:space="preserve"> a </w:t>
      </w:r>
      <w:proofErr w:type="spellStart"/>
      <w:r w:rsidRPr="00EB571E">
        <w:rPr>
          <w:color w:val="FF0000"/>
          <w:lang w:val="sk-SK"/>
        </w:rPr>
        <w:t>kolko</w:t>
      </w:r>
      <w:proofErr w:type="spellEnd"/>
      <w:r w:rsidRPr="00EB571E">
        <w:rPr>
          <w:color w:val="FF0000"/>
          <w:lang w:val="sk-SK"/>
        </w:rPr>
        <w:t xml:space="preserve"> </w:t>
      </w:r>
      <w:proofErr w:type="spellStart"/>
      <w:r w:rsidRPr="00EB571E">
        <w:rPr>
          <w:color w:val="FF0000"/>
          <w:lang w:val="sk-SK"/>
        </w:rPr>
        <w:t>kategorii</w:t>
      </w:r>
      <w:proofErr w:type="spellEnd"/>
      <w:r w:rsidRPr="00EB571E">
        <w:rPr>
          <w:color w:val="FF0000"/>
          <w:lang w:val="sk-SK"/>
        </w:rPr>
        <w:t xml:space="preserve"> je </w:t>
      </w:r>
      <w:proofErr w:type="spellStart"/>
      <w:r w:rsidRPr="00EB571E">
        <w:rPr>
          <w:color w:val="FF0000"/>
          <w:lang w:val="sk-SK"/>
        </w:rPr>
        <w:t>mozne</w:t>
      </w:r>
      <w:proofErr w:type="spellEnd"/>
      <w:r w:rsidRPr="00EB571E">
        <w:rPr>
          <w:color w:val="FF0000"/>
          <w:lang w:val="sk-SK"/>
        </w:rPr>
        <w:t xml:space="preserve"> </w:t>
      </w:r>
      <w:proofErr w:type="spellStart"/>
      <w:r w:rsidRPr="00EB571E">
        <w:rPr>
          <w:color w:val="FF0000"/>
          <w:lang w:val="sk-SK"/>
        </w:rPr>
        <w:t>vyprat</w:t>
      </w:r>
      <w:proofErr w:type="spellEnd"/>
      <w:r w:rsidRPr="00EB571E">
        <w:rPr>
          <w:color w:val="FF0000"/>
          <w:lang w:val="sk-SK"/>
        </w:rPr>
        <w:t xml:space="preserve"> pri knihe jeden alebo </w:t>
      </w:r>
      <w:proofErr w:type="spellStart"/>
      <w:r w:rsidRPr="00EB571E">
        <w:rPr>
          <w:color w:val="FF0000"/>
          <w:lang w:val="sk-SK"/>
        </w:rPr>
        <w:t>vicej</w:t>
      </w:r>
      <w:proofErr w:type="spellEnd"/>
      <w:r w:rsidRPr="00EB571E">
        <w:rPr>
          <w:color w:val="FF0000"/>
          <w:lang w:val="sk-SK"/>
        </w:rPr>
        <w:t>???</w:t>
      </w:r>
    </w:p>
    <w:p w:rsidR="002979A9" w:rsidRDefault="002979A9" w:rsidP="002979A9">
      <w:pPr>
        <w:pStyle w:val="Nadpis2"/>
        <w:rPr>
          <w:lang w:val="sk-SK"/>
        </w:rPr>
      </w:pPr>
      <w:r>
        <w:rPr>
          <w:lang w:val="sk-SK"/>
        </w:rPr>
        <w:t>Kľúčové slová</w:t>
      </w:r>
    </w:p>
    <w:p w:rsidR="002979A9" w:rsidRDefault="002979A9" w:rsidP="002979A9">
      <w:pPr>
        <w:rPr>
          <w:lang w:val="sk-SK"/>
        </w:rPr>
      </w:pPr>
      <w:r>
        <w:rPr>
          <w:lang w:val="sk-SK"/>
        </w:rPr>
        <w:t>Ku každej knihe je možné zadať viacero kľúčových slov oddelených čiarkou</w:t>
      </w:r>
      <w:r w:rsidR="00EB571E">
        <w:rPr>
          <w:lang w:val="sk-SK"/>
        </w:rPr>
        <w:t>. Tieto slová sú využívané pri vyhľadávaní kníh s rovnakým kľúčovým slovom.</w:t>
      </w:r>
    </w:p>
    <w:p w:rsidR="00E71132" w:rsidRDefault="00E71132" w:rsidP="00E71132">
      <w:pPr>
        <w:pStyle w:val="Nadpis2"/>
        <w:rPr>
          <w:lang w:val="sk-SK"/>
        </w:rPr>
      </w:pPr>
      <w:r>
        <w:rPr>
          <w:lang w:val="sk-SK"/>
        </w:rPr>
        <w:t>Status</w:t>
      </w:r>
      <w:r w:rsidR="0009578B">
        <w:rPr>
          <w:lang w:val="sk-SK"/>
        </w:rPr>
        <w:t xml:space="preserve"> knihy</w:t>
      </w:r>
    </w:p>
    <w:p w:rsidR="00E71132" w:rsidRPr="00E71132" w:rsidRDefault="00E71132" w:rsidP="00E71132">
      <w:pPr>
        <w:rPr>
          <w:lang w:val="sk-SK"/>
        </w:rPr>
      </w:pPr>
      <w:r>
        <w:rPr>
          <w:lang w:val="sk-SK"/>
        </w:rPr>
        <w:t>Pozri kapitolou 2.3</w:t>
      </w:r>
    </w:p>
    <w:p w:rsidR="00E71132" w:rsidRDefault="00E71132" w:rsidP="00E71132">
      <w:pPr>
        <w:pStyle w:val="Nadpis2"/>
        <w:rPr>
          <w:lang w:val="sk-SK"/>
        </w:rPr>
      </w:pPr>
      <w:r>
        <w:rPr>
          <w:lang w:val="sk-SK"/>
        </w:rPr>
        <w:t>Typ</w:t>
      </w:r>
    </w:p>
    <w:p w:rsidR="00E71132" w:rsidRDefault="00E71132" w:rsidP="00E71132">
      <w:pPr>
        <w:rPr>
          <w:lang w:val="sk-SK"/>
        </w:rPr>
      </w:pPr>
      <w:r>
        <w:rPr>
          <w:lang w:val="sk-SK"/>
        </w:rPr>
        <w:t>Sú rozlišované tieto typy:</w:t>
      </w:r>
    </w:p>
    <w:p w:rsidR="00E71132" w:rsidRDefault="00E71132" w:rsidP="00E71132">
      <w:pPr>
        <w:pStyle w:val="Odsekzoznamu"/>
        <w:numPr>
          <w:ilvl w:val="0"/>
          <w:numId w:val="17"/>
        </w:numPr>
        <w:jc w:val="both"/>
        <w:rPr>
          <w:lang w:val="sk-SK"/>
        </w:rPr>
      </w:pPr>
      <w:r>
        <w:rPr>
          <w:lang w:val="sk-SK"/>
        </w:rPr>
        <w:t>kniha – klasická tlačená kniha</w:t>
      </w:r>
    </w:p>
    <w:p w:rsidR="00E71132" w:rsidRDefault="00E71132" w:rsidP="00E71132">
      <w:pPr>
        <w:pStyle w:val="Odsekzoznamu"/>
        <w:numPr>
          <w:ilvl w:val="0"/>
          <w:numId w:val="17"/>
        </w:numPr>
        <w:jc w:val="both"/>
        <w:rPr>
          <w:lang w:val="sk-SK"/>
        </w:rPr>
      </w:pPr>
      <w:r>
        <w:rPr>
          <w:lang w:val="sk-SK"/>
        </w:rPr>
        <w:t>časopis, noviny</w:t>
      </w:r>
      <w:r w:rsidRPr="00847F3A">
        <w:rPr>
          <w:lang w:val="sk-SK"/>
        </w:rPr>
        <w:t xml:space="preserve"> </w:t>
      </w:r>
    </w:p>
    <w:p w:rsidR="00E71132" w:rsidRDefault="00E71132" w:rsidP="00E71132">
      <w:pPr>
        <w:pStyle w:val="Odsekzoznamu"/>
        <w:numPr>
          <w:ilvl w:val="0"/>
          <w:numId w:val="17"/>
        </w:numPr>
        <w:jc w:val="both"/>
        <w:rPr>
          <w:lang w:val="sk-SK"/>
        </w:rPr>
      </w:pPr>
      <w:r w:rsidRPr="00847F3A">
        <w:rPr>
          <w:lang w:val="sk-SK"/>
        </w:rPr>
        <w:t xml:space="preserve">firemná literatúra – tlačené </w:t>
      </w:r>
      <w:r>
        <w:rPr>
          <w:lang w:val="sk-SK"/>
        </w:rPr>
        <w:t>firemné dokumenty</w:t>
      </w:r>
    </w:p>
    <w:p w:rsidR="00E71132" w:rsidRDefault="00011D48" w:rsidP="00E71132">
      <w:pPr>
        <w:pStyle w:val="Nadpis2"/>
        <w:rPr>
          <w:lang w:val="sk-SK"/>
        </w:rPr>
      </w:pPr>
      <w:r>
        <w:rPr>
          <w:lang w:val="sk-SK"/>
        </w:rPr>
        <w:t>Vypožičanie</w:t>
      </w:r>
    </w:p>
    <w:p w:rsidR="00011D48" w:rsidRDefault="00011D48" w:rsidP="00011D48">
      <w:pPr>
        <w:rPr>
          <w:lang w:val="sk-SK"/>
        </w:rPr>
      </w:pPr>
      <w:r>
        <w:rPr>
          <w:lang w:val="sk-SK"/>
        </w:rPr>
        <w:t xml:space="preserve">Zaznamenáva sa dátum a čas kedy bola vykonaná registrácia knihy, kedy bola vyzdvihnutá, a kedy vrátená. Taktiež koľko krát bolo vypožičanie </w:t>
      </w:r>
      <w:r w:rsidRPr="001B1E9A">
        <w:rPr>
          <w:color w:val="FF0000"/>
          <w:lang w:val="sk-SK"/>
        </w:rPr>
        <w:t xml:space="preserve">predĺžené </w:t>
      </w:r>
      <w:r w:rsidR="001B1E9A" w:rsidRPr="001B1E9A">
        <w:rPr>
          <w:color w:val="FF0000"/>
          <w:lang w:val="sk-SK"/>
        </w:rPr>
        <w:t>(max. 3 krát</w:t>
      </w:r>
      <w:r w:rsidR="001B1E9A">
        <w:rPr>
          <w:lang w:val="sk-SK"/>
        </w:rPr>
        <w:t xml:space="preserve">) </w:t>
      </w:r>
      <w:r w:rsidRPr="001B1E9A">
        <w:rPr>
          <w:color w:val="FF0000"/>
          <w:lang w:val="sk-SK"/>
        </w:rPr>
        <w:t>a ktorý zamestnanec knihu vydal</w:t>
      </w:r>
      <w:r w:rsidR="001B1E9A" w:rsidRPr="001B1E9A">
        <w:rPr>
          <w:color w:val="FF0000"/>
          <w:lang w:val="sk-SK"/>
        </w:rPr>
        <w:t xml:space="preserve"> a prijal z/do knižnice</w:t>
      </w:r>
      <w:r w:rsidRPr="001B1E9A">
        <w:rPr>
          <w:color w:val="FF0000"/>
          <w:lang w:val="sk-SK"/>
        </w:rPr>
        <w:t>.</w:t>
      </w:r>
      <w:r w:rsidR="008D3B29">
        <w:rPr>
          <w:color w:val="FF0000"/>
          <w:lang w:val="sk-SK"/>
        </w:rPr>
        <w:t xml:space="preserve"> </w:t>
      </w:r>
      <w:r w:rsidR="008D3B29">
        <w:rPr>
          <w:lang w:val="sk-SK"/>
        </w:rPr>
        <w:t xml:space="preserve">Ak bola zamestnancovi </w:t>
      </w:r>
      <w:r w:rsidR="00CC6D9C" w:rsidRPr="00CC6D9C">
        <w:rPr>
          <w:lang w:val="sk-SK"/>
        </w:rPr>
        <w:t>vyrubená</w:t>
      </w:r>
      <w:r w:rsidR="008D3B29" w:rsidRPr="00CC6D9C">
        <w:rPr>
          <w:lang w:val="sk-SK"/>
        </w:rPr>
        <w:t xml:space="preserve"> </w:t>
      </w:r>
      <w:r w:rsidR="008D3B29">
        <w:rPr>
          <w:lang w:val="sk-SK"/>
        </w:rPr>
        <w:t>pokuta</w:t>
      </w:r>
      <w:r w:rsidR="00E2312C">
        <w:rPr>
          <w:lang w:val="sk-SK"/>
        </w:rPr>
        <w:t>, pri platení sa zaznamená čas, dátum, výška</w:t>
      </w:r>
      <w:r w:rsidR="00E2312C" w:rsidRPr="00E2312C">
        <w:rPr>
          <w:color w:val="FF0000"/>
          <w:lang w:val="sk-SK"/>
        </w:rPr>
        <w:t xml:space="preserve">, dôvod pokuty </w:t>
      </w:r>
      <w:r w:rsidR="00E2312C">
        <w:rPr>
          <w:lang w:val="sk-SK"/>
        </w:rPr>
        <w:t>a kto ju prevzal.</w:t>
      </w:r>
      <w:r w:rsidR="00E2312C">
        <w:rPr>
          <w:lang w:val="sk-SK"/>
        </w:rPr>
        <w:tab/>
      </w:r>
    </w:p>
    <w:p w:rsidR="00E2312C" w:rsidRDefault="00E2312C" w:rsidP="00E2312C">
      <w:pPr>
        <w:pStyle w:val="Nadpis2"/>
        <w:rPr>
          <w:lang w:val="sk-SK"/>
        </w:rPr>
      </w:pPr>
      <w:r>
        <w:rPr>
          <w:lang w:val="sk-SK"/>
        </w:rPr>
        <w:lastRenderedPageBreak/>
        <w:t>Logovanie</w:t>
      </w:r>
    </w:p>
    <w:p w:rsidR="00E2312C" w:rsidRPr="00E2312C" w:rsidRDefault="00E2312C" w:rsidP="00E2312C">
      <w:pPr>
        <w:rPr>
          <w:lang w:val="sk-SK"/>
        </w:rPr>
      </w:pPr>
      <w:r>
        <w:rPr>
          <w:lang w:val="sk-SK"/>
        </w:rPr>
        <w:t>Pri každom zázname sa loguje kedy bola daná položka naposledy zmenená. V prípade knihy sa zaznamenáva aj id zamestnanca a CRUD akcia</w:t>
      </w:r>
      <w:r w:rsidR="007907AC">
        <w:rPr>
          <w:lang w:val="sk-SK"/>
        </w:rPr>
        <w:t xml:space="preserve">(okrem </w:t>
      </w:r>
      <w:proofErr w:type="spellStart"/>
      <w:r w:rsidR="007907AC">
        <w:rPr>
          <w:lang w:val="sk-SK"/>
        </w:rPr>
        <w:t>read</w:t>
      </w:r>
      <w:proofErr w:type="spellEnd"/>
      <w:r w:rsidR="007907AC">
        <w:rPr>
          <w:lang w:val="sk-SK"/>
        </w:rPr>
        <w:t>)</w:t>
      </w:r>
      <w:r>
        <w:rPr>
          <w:lang w:val="sk-SK"/>
        </w:rPr>
        <w:t>, ktorá bola vykonaná.</w:t>
      </w:r>
    </w:p>
    <w:p w:rsidR="00011D48" w:rsidRPr="00011D48" w:rsidRDefault="00011D48" w:rsidP="00011D48">
      <w:pPr>
        <w:rPr>
          <w:lang w:val="sk-SK"/>
        </w:rPr>
      </w:pPr>
    </w:p>
    <w:p w:rsidR="00FB7A07" w:rsidRDefault="00FB7A07" w:rsidP="00FB7A07">
      <w:pPr>
        <w:pStyle w:val="Nadpis1"/>
        <w:rPr>
          <w:lang w:val="sk-SK"/>
        </w:rPr>
      </w:pPr>
      <w:r>
        <w:rPr>
          <w:lang w:val="sk-SK"/>
        </w:rPr>
        <w:t>Nápady a vylepšenia</w:t>
      </w:r>
    </w:p>
    <w:p w:rsidR="00FB7A07" w:rsidRDefault="009639C8" w:rsidP="009639C8">
      <w:pPr>
        <w:pStyle w:val="Nadpis2"/>
        <w:rPr>
          <w:lang w:val="sk-SK"/>
        </w:rPr>
      </w:pPr>
      <w:r>
        <w:rPr>
          <w:lang w:val="sk-SK"/>
        </w:rPr>
        <w:t>Obrázok knihy (obalu)</w:t>
      </w:r>
    </w:p>
    <w:p w:rsidR="009639C8" w:rsidRDefault="00ED52CC" w:rsidP="009639C8">
      <w:pPr>
        <w:rPr>
          <w:lang w:val="sk-SK"/>
        </w:rPr>
      </w:pPr>
      <w:r>
        <w:rPr>
          <w:lang w:val="sk-SK"/>
        </w:rPr>
        <w:t xml:space="preserve">Pri zobrazení detailu knihy je možné zobraziť obrázok, malý náhľad knihy pomocou služby Google </w:t>
      </w:r>
      <w:proofErr w:type="spellStart"/>
      <w:r>
        <w:rPr>
          <w:lang w:val="sk-SK"/>
        </w:rPr>
        <w:t>Books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APIs</w:t>
      </w:r>
      <w:proofErr w:type="spellEnd"/>
      <w:r>
        <w:rPr>
          <w:lang w:val="sk-SK"/>
        </w:rPr>
        <w:t xml:space="preserve">. </w:t>
      </w:r>
    </w:p>
    <w:p w:rsidR="009639C8" w:rsidRDefault="009639C8" w:rsidP="009639C8">
      <w:pPr>
        <w:pStyle w:val="Nadpis2"/>
        <w:rPr>
          <w:lang w:val="sk-SK"/>
        </w:rPr>
      </w:pPr>
      <w:r>
        <w:rPr>
          <w:lang w:val="sk-SK"/>
        </w:rPr>
        <w:t>Recenzie od zamestnancov</w:t>
      </w:r>
    </w:p>
    <w:p w:rsidR="009639C8" w:rsidRDefault="00ED52CC" w:rsidP="009639C8">
      <w:pPr>
        <w:rPr>
          <w:lang w:val="sk-SK"/>
        </w:rPr>
      </w:pPr>
      <w:r>
        <w:rPr>
          <w:lang w:val="sk-SK"/>
        </w:rPr>
        <w:t>Pre zjednodušenie rozhodovania spolupracovníkov</w:t>
      </w:r>
      <w:r w:rsidR="00E60B1F">
        <w:rPr>
          <w:lang w:val="sk-SK"/>
        </w:rPr>
        <w:t>,</w:t>
      </w:r>
      <w:r>
        <w:rPr>
          <w:lang w:val="sk-SK"/>
        </w:rPr>
        <w:t xml:space="preserve"> či si určitú knihu vypožičať</w:t>
      </w:r>
      <w:r w:rsidR="00E60B1F">
        <w:rPr>
          <w:lang w:val="sk-SK"/>
        </w:rPr>
        <w:t>,</w:t>
      </w:r>
      <w:r>
        <w:rPr>
          <w:lang w:val="sk-SK"/>
        </w:rPr>
        <w:t xml:space="preserve"> alebo nie, je možné pridať krátku recenziu(hodnotenie) zamestnancom, ktorý si už danú knihu vypožičal.</w:t>
      </w:r>
    </w:p>
    <w:p w:rsidR="009639C8" w:rsidRDefault="009639C8" w:rsidP="009639C8">
      <w:pPr>
        <w:pStyle w:val="Nadpis2"/>
        <w:rPr>
          <w:lang w:val="sk-SK"/>
        </w:rPr>
      </w:pPr>
      <w:r>
        <w:rPr>
          <w:lang w:val="sk-SK"/>
        </w:rPr>
        <w:t>História vyhľadávania</w:t>
      </w:r>
    </w:p>
    <w:p w:rsidR="009639C8" w:rsidRDefault="00A11B2C" w:rsidP="009639C8">
      <w:pPr>
        <w:rPr>
          <w:lang w:val="sk-SK"/>
        </w:rPr>
      </w:pPr>
      <w:r>
        <w:rPr>
          <w:lang w:val="sk-SK"/>
        </w:rPr>
        <w:t xml:space="preserve">Zamestnanec si môže pozrieť </w:t>
      </w:r>
      <w:r w:rsidR="00E60B1F">
        <w:rPr>
          <w:lang w:val="sk-SK"/>
        </w:rPr>
        <w:t xml:space="preserve">vlastnú </w:t>
      </w:r>
      <w:r>
        <w:rPr>
          <w:lang w:val="sk-SK"/>
        </w:rPr>
        <w:t>krátku históriu vyhľadávaných kníh.</w:t>
      </w:r>
    </w:p>
    <w:p w:rsidR="009639C8" w:rsidRDefault="009639C8" w:rsidP="009639C8">
      <w:pPr>
        <w:pStyle w:val="Nadpis2"/>
        <w:rPr>
          <w:lang w:val="sk-SK"/>
        </w:rPr>
      </w:pPr>
      <w:r>
        <w:rPr>
          <w:lang w:val="sk-SK"/>
        </w:rPr>
        <w:t xml:space="preserve">Novinky v knižnici – </w:t>
      </w:r>
      <w:proofErr w:type="spellStart"/>
      <w:r>
        <w:rPr>
          <w:lang w:val="sk-SK"/>
        </w:rPr>
        <w:t>dashboard</w:t>
      </w:r>
      <w:proofErr w:type="spellEnd"/>
    </w:p>
    <w:p w:rsidR="009639C8" w:rsidRDefault="00A11B2C" w:rsidP="009639C8">
      <w:pPr>
        <w:rPr>
          <w:lang w:val="sk-SK"/>
        </w:rPr>
      </w:pPr>
      <w:r>
        <w:rPr>
          <w:lang w:val="sk-SK"/>
        </w:rPr>
        <w:t>Na úvodnej stránke sa môžu zobraziť novinky kníh, ktoré pribudli v knižnici, štatistické údaje, najviac obľúbené</w:t>
      </w:r>
      <w:r w:rsidR="00E60B1F">
        <w:rPr>
          <w:lang w:val="sk-SK"/>
        </w:rPr>
        <w:t xml:space="preserve"> knihy (kategórie)</w:t>
      </w:r>
      <w:r>
        <w:rPr>
          <w:lang w:val="sk-SK"/>
        </w:rPr>
        <w:t>, krátke správy a novinky pridané</w:t>
      </w:r>
      <w:r w:rsidR="00545AAB">
        <w:rPr>
          <w:lang w:val="sk-SK"/>
        </w:rPr>
        <w:t xml:space="preserve"> správcom knižnice.</w:t>
      </w:r>
    </w:p>
    <w:p w:rsidR="009639C8" w:rsidRPr="009639C8" w:rsidRDefault="009639C8" w:rsidP="009639C8">
      <w:pPr>
        <w:rPr>
          <w:lang w:val="sk-SK"/>
        </w:rPr>
      </w:pPr>
    </w:p>
    <w:p w:rsidR="00FB7A07" w:rsidRDefault="00FB7A07" w:rsidP="00FB7A07">
      <w:pPr>
        <w:pStyle w:val="Nadpis1"/>
        <w:rPr>
          <w:lang w:val="sk-SK"/>
        </w:rPr>
      </w:pPr>
      <w:r>
        <w:rPr>
          <w:lang w:val="sk-SK"/>
        </w:rPr>
        <w:t>Užívateľská dokumentácia</w:t>
      </w:r>
    </w:p>
    <w:p w:rsidR="00FB7A07" w:rsidRDefault="004A746F" w:rsidP="00FB7A07">
      <w:pPr>
        <w:rPr>
          <w:lang w:val="sk-SK"/>
        </w:rPr>
      </w:pPr>
      <w:r>
        <w:rPr>
          <w:lang w:val="sk-SK"/>
        </w:rPr>
        <w:t xml:space="preserve">Aplikácia sa nachádza na adrese </w:t>
      </w:r>
      <w:proofErr w:type="spellStart"/>
      <w:r>
        <w:rPr>
          <w:lang w:val="sk-SK"/>
        </w:rPr>
        <w:t>localhost</w:t>
      </w:r>
      <w:proofErr w:type="spellEnd"/>
      <w:r>
        <w:rPr>
          <w:lang w:val="sk-SK"/>
        </w:rPr>
        <w:t>/</w:t>
      </w:r>
      <w:r>
        <w:t>&lt;</w:t>
      </w:r>
      <w:proofErr w:type="spellStart"/>
      <w:r>
        <w:t>priecinok</w:t>
      </w:r>
      <w:proofErr w:type="spellEnd"/>
      <w:r>
        <w:t>&gt;/</w:t>
      </w:r>
      <w:r>
        <w:rPr>
          <w:lang w:val="sk-SK"/>
        </w:rPr>
        <w:t xml:space="preserve">admin </w:t>
      </w:r>
    </w:p>
    <w:p w:rsidR="004A746F" w:rsidRDefault="004A746F" w:rsidP="00FB7A07">
      <w:pPr>
        <w:rPr>
          <w:lang w:val="sk-SK"/>
        </w:rPr>
      </w:pPr>
      <w:r>
        <w:rPr>
          <w:lang w:val="sk-SK"/>
        </w:rPr>
        <w:t>Pre vstup do administrátorského rozhrania je potrebné vykonať prihlásenie. Prihlasovacie údaje sú:</w:t>
      </w:r>
    </w:p>
    <w:p w:rsidR="004A746F" w:rsidRDefault="004A746F" w:rsidP="00FB7A07">
      <w:pPr>
        <w:rPr>
          <w:lang w:val="sk-SK"/>
        </w:rPr>
      </w:pPr>
      <w:r>
        <w:rPr>
          <w:lang w:val="sk-SK"/>
        </w:rPr>
        <w:tab/>
        <w:t>Používateľské meno: admin</w:t>
      </w:r>
    </w:p>
    <w:p w:rsidR="004A746F" w:rsidRDefault="004A746F" w:rsidP="00FB7A07">
      <w:pPr>
        <w:rPr>
          <w:lang w:val="sk-SK"/>
        </w:rPr>
      </w:pPr>
      <w:r>
        <w:rPr>
          <w:lang w:val="sk-SK"/>
        </w:rPr>
        <w:tab/>
        <w:t xml:space="preserve">Heslo: </w:t>
      </w:r>
      <w:proofErr w:type="spellStart"/>
      <w:r>
        <w:rPr>
          <w:lang w:val="sk-SK"/>
        </w:rPr>
        <w:t>xadmin</w:t>
      </w:r>
      <w:proofErr w:type="spellEnd"/>
    </w:p>
    <w:p w:rsidR="004A746F" w:rsidRDefault="004A746F" w:rsidP="00FB7A07">
      <w:pPr>
        <w:rPr>
          <w:lang w:val="sk-SK"/>
        </w:rPr>
      </w:pPr>
      <w:r>
        <w:rPr>
          <w:lang w:val="sk-SK"/>
        </w:rPr>
        <w:t xml:space="preserve">Prihlásenie si je možné zapamätať na </w:t>
      </w:r>
      <w:r w:rsidRPr="004A746F">
        <w:rPr>
          <w:color w:val="FF0000"/>
          <w:lang w:val="sk-SK"/>
        </w:rPr>
        <w:t>XX</w:t>
      </w:r>
      <w:r>
        <w:rPr>
          <w:lang w:val="sk-SK"/>
        </w:rPr>
        <w:t xml:space="preserve">?? minút. </w:t>
      </w:r>
    </w:p>
    <w:p w:rsidR="003C7DB2" w:rsidRDefault="004A746F" w:rsidP="00FB7A07">
      <w:pPr>
        <w:rPr>
          <w:lang w:val="sk-SK"/>
        </w:rPr>
      </w:pPr>
      <w:r>
        <w:rPr>
          <w:lang w:val="sk-SK"/>
        </w:rPr>
        <w:t>Po prihlásení sa zobrazí úvodná stránka, ktorá obsahuje informácie o počte vykonaných objednávok</w:t>
      </w:r>
      <w:r w:rsidR="003C7DB2">
        <w:rPr>
          <w:lang w:val="sk-SK"/>
        </w:rPr>
        <w:t>, WHAT ELSE ???</w:t>
      </w:r>
    </w:p>
    <w:p w:rsidR="003C7DB2" w:rsidRDefault="003C7DB2" w:rsidP="00FB7A07">
      <w:pPr>
        <w:rPr>
          <w:lang w:val="sk-SK"/>
        </w:rPr>
      </w:pPr>
      <w:r>
        <w:rPr>
          <w:lang w:val="sk-SK"/>
        </w:rPr>
        <w:t xml:space="preserve">Kliknutím na menu Knihy sa </w:t>
      </w:r>
      <w:proofErr w:type="spellStart"/>
      <w:r>
        <w:rPr>
          <w:lang w:val="sk-SK"/>
        </w:rPr>
        <w:t>dosataneme</w:t>
      </w:r>
      <w:proofErr w:type="spellEnd"/>
      <w:r>
        <w:rPr>
          <w:lang w:val="sk-SK"/>
        </w:rPr>
        <w:t xml:space="preserve"> do </w:t>
      </w:r>
      <w:proofErr w:type="spellStart"/>
      <w:r>
        <w:rPr>
          <w:lang w:val="sk-SK"/>
        </w:rPr>
        <w:t>aktuálného</w:t>
      </w:r>
      <w:proofErr w:type="spellEnd"/>
      <w:r>
        <w:rPr>
          <w:lang w:val="sk-SK"/>
        </w:rPr>
        <w:t xml:space="preserve"> zoznamu kníh, kde </w:t>
      </w:r>
      <w:proofErr w:type="spellStart"/>
      <w:r>
        <w:rPr>
          <w:lang w:val="sk-SK"/>
        </w:rPr>
        <w:t>možeme</w:t>
      </w:r>
      <w:proofErr w:type="spellEnd"/>
      <w:r>
        <w:rPr>
          <w:lang w:val="sk-SK"/>
        </w:rPr>
        <w:t xml:space="preserve"> knihy spravovať.</w:t>
      </w:r>
    </w:p>
    <w:p w:rsidR="003C7DB2" w:rsidRDefault="003C7DB2" w:rsidP="003C7DB2">
      <w:pPr>
        <w:pStyle w:val="Nadpis2"/>
        <w:rPr>
          <w:lang w:val="sk-SK"/>
        </w:rPr>
      </w:pPr>
      <w:r>
        <w:rPr>
          <w:lang w:val="sk-SK"/>
        </w:rPr>
        <w:lastRenderedPageBreak/>
        <w:t>Vytvorenie záznamu o knihe</w:t>
      </w:r>
    </w:p>
    <w:p w:rsidR="003C7DB2" w:rsidRDefault="003C7DB2" w:rsidP="003C7DB2">
      <w:pPr>
        <w:pStyle w:val="Nadpis2"/>
        <w:rPr>
          <w:lang w:val="sk-SK"/>
        </w:rPr>
      </w:pPr>
      <w:r>
        <w:rPr>
          <w:lang w:val="sk-SK"/>
        </w:rPr>
        <w:t>zmazanie kníh</w:t>
      </w:r>
    </w:p>
    <w:p w:rsidR="004A746F" w:rsidRDefault="003C7DB2" w:rsidP="003C7DB2">
      <w:pPr>
        <w:pStyle w:val="Nadpis2"/>
        <w:rPr>
          <w:lang w:val="sk-SK"/>
        </w:rPr>
      </w:pPr>
      <w:r>
        <w:rPr>
          <w:lang w:val="sk-SK"/>
        </w:rPr>
        <w:t>vyhľadávanie</w:t>
      </w:r>
      <w:r w:rsidR="004A746F">
        <w:rPr>
          <w:lang w:val="sk-SK"/>
        </w:rPr>
        <w:t xml:space="preserve">  </w:t>
      </w:r>
    </w:p>
    <w:p w:rsidR="004A746F" w:rsidRDefault="004A746F" w:rsidP="00FB7A07">
      <w:pPr>
        <w:rPr>
          <w:lang w:val="sk-SK"/>
        </w:rPr>
      </w:pPr>
    </w:p>
    <w:p w:rsidR="004A746F" w:rsidRDefault="004A746F" w:rsidP="00FB7A07">
      <w:pPr>
        <w:rPr>
          <w:lang w:val="sk-SK"/>
        </w:rPr>
      </w:pPr>
    </w:p>
    <w:p w:rsidR="00787293" w:rsidRPr="00564387" w:rsidRDefault="00787293" w:rsidP="00FB7A07">
      <w:pPr>
        <w:rPr>
          <w:lang w:val="sk-SK"/>
        </w:rPr>
      </w:pPr>
      <w:r>
        <w:rPr>
          <w:lang w:val="sk-SK"/>
        </w:rPr>
        <w:t xml:space="preserve">Vývojové parametre: </w:t>
      </w:r>
      <w:proofErr w:type="spellStart"/>
      <w:r>
        <w:rPr>
          <w:lang w:val="sk-SK"/>
        </w:rPr>
        <w:t>php</w:t>
      </w:r>
      <w:proofErr w:type="spellEnd"/>
      <w:r>
        <w:rPr>
          <w:lang w:val="sk-SK"/>
        </w:rPr>
        <w:t xml:space="preserve"> ... </w:t>
      </w:r>
      <w:proofErr w:type="spellStart"/>
      <w:r>
        <w:rPr>
          <w:lang w:val="sk-SK"/>
        </w:rPr>
        <w:t>MySql</w:t>
      </w:r>
      <w:proofErr w:type="spellEnd"/>
      <w:r>
        <w:rPr>
          <w:lang w:val="sk-SK"/>
        </w:rPr>
        <w:t xml:space="preserve"> ...</w:t>
      </w:r>
    </w:p>
    <w:sectPr w:rsidR="00787293" w:rsidRPr="00564387" w:rsidSect="007309BF"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9406809"/>
    <w:multiLevelType w:val="hybridMultilevel"/>
    <w:tmpl w:val="0142ACA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07AB2"/>
    <w:multiLevelType w:val="hybridMultilevel"/>
    <w:tmpl w:val="A2B2385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A4FB4"/>
    <w:multiLevelType w:val="hybridMultilevel"/>
    <w:tmpl w:val="04FEF5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191F34"/>
    <w:multiLevelType w:val="hybridMultilevel"/>
    <w:tmpl w:val="B0B227BC"/>
    <w:lvl w:ilvl="0" w:tplc="041B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50CA0B5C"/>
    <w:multiLevelType w:val="hybridMultilevel"/>
    <w:tmpl w:val="F4D8C23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3"/>
  </w:num>
  <w:num w:numId="14">
    <w:abstractNumId w:val="2"/>
  </w:num>
  <w:num w:numId="15">
    <w:abstractNumId w:val="4"/>
  </w:num>
  <w:num w:numId="16">
    <w:abstractNumId w:val="5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9BF"/>
    <w:rsid w:val="00011D48"/>
    <w:rsid w:val="00041B47"/>
    <w:rsid w:val="00042737"/>
    <w:rsid w:val="00050848"/>
    <w:rsid w:val="00053087"/>
    <w:rsid w:val="00076907"/>
    <w:rsid w:val="00094395"/>
    <w:rsid w:val="0009578B"/>
    <w:rsid w:val="001175B0"/>
    <w:rsid w:val="001324B4"/>
    <w:rsid w:val="00157DD6"/>
    <w:rsid w:val="00160B11"/>
    <w:rsid w:val="00175F83"/>
    <w:rsid w:val="00196171"/>
    <w:rsid w:val="0019700D"/>
    <w:rsid w:val="001B1E9A"/>
    <w:rsid w:val="001D5D4D"/>
    <w:rsid w:val="00202BF0"/>
    <w:rsid w:val="002235DF"/>
    <w:rsid w:val="0029174D"/>
    <w:rsid w:val="002979A9"/>
    <w:rsid w:val="002E78A3"/>
    <w:rsid w:val="00300C1B"/>
    <w:rsid w:val="00324ECB"/>
    <w:rsid w:val="00327729"/>
    <w:rsid w:val="00330C0E"/>
    <w:rsid w:val="00391C7A"/>
    <w:rsid w:val="003B7789"/>
    <w:rsid w:val="003C7DB2"/>
    <w:rsid w:val="00425ACE"/>
    <w:rsid w:val="004550F0"/>
    <w:rsid w:val="00463277"/>
    <w:rsid w:val="004A746F"/>
    <w:rsid w:val="004C75E7"/>
    <w:rsid w:val="005047F9"/>
    <w:rsid w:val="00545AAB"/>
    <w:rsid w:val="00564387"/>
    <w:rsid w:val="005D60FB"/>
    <w:rsid w:val="005E5731"/>
    <w:rsid w:val="00602C07"/>
    <w:rsid w:val="006110BD"/>
    <w:rsid w:val="00645A9D"/>
    <w:rsid w:val="006A3026"/>
    <w:rsid w:val="007309BF"/>
    <w:rsid w:val="00746859"/>
    <w:rsid w:val="00767C15"/>
    <w:rsid w:val="00781AC5"/>
    <w:rsid w:val="00787293"/>
    <w:rsid w:val="007907AC"/>
    <w:rsid w:val="007C71D9"/>
    <w:rsid w:val="00822012"/>
    <w:rsid w:val="00847F3A"/>
    <w:rsid w:val="00863939"/>
    <w:rsid w:val="00875673"/>
    <w:rsid w:val="008B28AA"/>
    <w:rsid w:val="008D3B29"/>
    <w:rsid w:val="00900230"/>
    <w:rsid w:val="0091592C"/>
    <w:rsid w:val="00937901"/>
    <w:rsid w:val="00942C63"/>
    <w:rsid w:val="009639C8"/>
    <w:rsid w:val="00996D41"/>
    <w:rsid w:val="009F3B80"/>
    <w:rsid w:val="009F515E"/>
    <w:rsid w:val="009F6E54"/>
    <w:rsid w:val="009F7F0F"/>
    <w:rsid w:val="00A11B2C"/>
    <w:rsid w:val="00A658C9"/>
    <w:rsid w:val="00A83797"/>
    <w:rsid w:val="00AB20C9"/>
    <w:rsid w:val="00AC38A6"/>
    <w:rsid w:val="00B3733E"/>
    <w:rsid w:val="00BC19F2"/>
    <w:rsid w:val="00BC3DB5"/>
    <w:rsid w:val="00BC7BF1"/>
    <w:rsid w:val="00BF2798"/>
    <w:rsid w:val="00CC6D9C"/>
    <w:rsid w:val="00CD6767"/>
    <w:rsid w:val="00D20211"/>
    <w:rsid w:val="00D26D38"/>
    <w:rsid w:val="00D31AB6"/>
    <w:rsid w:val="00D706C7"/>
    <w:rsid w:val="00DC3296"/>
    <w:rsid w:val="00E2287D"/>
    <w:rsid w:val="00E2312C"/>
    <w:rsid w:val="00E26B1C"/>
    <w:rsid w:val="00E32797"/>
    <w:rsid w:val="00E50433"/>
    <w:rsid w:val="00E60B1F"/>
    <w:rsid w:val="00E71132"/>
    <w:rsid w:val="00E734B6"/>
    <w:rsid w:val="00EB571E"/>
    <w:rsid w:val="00EC50B4"/>
    <w:rsid w:val="00ED52CC"/>
    <w:rsid w:val="00EF23F2"/>
    <w:rsid w:val="00EF3E83"/>
    <w:rsid w:val="00F021FD"/>
    <w:rsid w:val="00F12B90"/>
    <w:rsid w:val="00F876B3"/>
    <w:rsid w:val="00FB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0BF4AE-2C87-4139-B8F4-17BE2B773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6A3026"/>
    <w:pPr>
      <w:keepNext/>
      <w:keepLines/>
      <w:numPr>
        <w:numId w:val="12"/>
      </w:numP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PodtitulChar">
    <w:name w:val="Podtitul Char"/>
    <w:basedOn w:val="Predvolenpsmoodseku"/>
    <w:link w:val="Podtitul"/>
    <w:uiPriority w:val="11"/>
    <w:rPr>
      <w:color w:val="5A5A5A" w:themeColor="text1" w:themeTint="A5"/>
      <w:spacing w:val="10"/>
    </w:rPr>
  </w:style>
  <w:style w:type="character" w:customStyle="1" w:styleId="Nadpis1Char">
    <w:name w:val="Nadpis 1 Char"/>
    <w:basedOn w:val="Predvolenpsmoodseku"/>
    <w:link w:val="Nadpis1"/>
    <w:uiPriority w:val="9"/>
    <w:rsid w:val="006A302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Nadpis3Char">
    <w:name w:val="Nadpis 3 Char"/>
    <w:basedOn w:val="Predvolenpsmoodseku"/>
    <w:link w:val="Nadpis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Nadpis4Char">
    <w:name w:val="Nadpis 4 Char"/>
    <w:basedOn w:val="Predvolenpsmoodseku"/>
    <w:link w:val="Nadpis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Nadpis5Char">
    <w:name w:val="Nadpis 5 Char"/>
    <w:basedOn w:val="Predvolenpsmoodseku"/>
    <w:link w:val="Nadpis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Nadpis7Char">
    <w:name w:val="Nadpis 7 Char"/>
    <w:basedOn w:val="Predvolenpsmoodseku"/>
    <w:link w:val="Nadpis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Predvolenpsmoodseku"/>
    <w:link w:val="Nadpis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Jemnzvraznenie">
    <w:name w:val="Subtle Emphasis"/>
    <w:basedOn w:val="Predvolenpsmoodseku"/>
    <w:uiPriority w:val="19"/>
    <w:qFormat/>
    <w:rPr>
      <w:i/>
      <w:iCs/>
      <w:color w:val="404040" w:themeColor="text1" w:themeTint="BF"/>
    </w:rPr>
  </w:style>
  <w:style w:type="character" w:styleId="Zvraznenie">
    <w:name w:val="Emphasis"/>
    <w:basedOn w:val="Predvolenpsmoodseku"/>
    <w:uiPriority w:val="20"/>
    <w:qFormat/>
    <w:rPr>
      <w:i/>
      <w:iCs/>
      <w:color w:val="auto"/>
    </w:rPr>
  </w:style>
  <w:style w:type="character" w:styleId="Intenzvnezvraznenie">
    <w:name w:val="Intense Emphasis"/>
    <w:basedOn w:val="Predvolenpsmoodseku"/>
    <w:uiPriority w:val="21"/>
    <w:qFormat/>
    <w:rPr>
      <w:b/>
      <w:bCs/>
      <w:i/>
      <w:iCs/>
      <w:caps/>
    </w:rPr>
  </w:style>
  <w:style w:type="character" w:styleId="Siln">
    <w:name w:val="Strong"/>
    <w:basedOn w:val="Predvolenpsmoodseku"/>
    <w:uiPriority w:val="22"/>
    <w:qFormat/>
    <w:rPr>
      <w:b/>
      <w:bCs/>
      <w:color w:val="000000" w:themeColor="text1"/>
    </w:rPr>
  </w:style>
  <w:style w:type="paragraph" w:styleId="Citcia">
    <w:name w:val="Quote"/>
    <w:basedOn w:val="Normlny"/>
    <w:next w:val="Normlny"/>
    <w:link w:val="Citcia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ciaChar">
    <w:name w:val="Citácia Char"/>
    <w:basedOn w:val="Predvolenpsmoodseku"/>
    <w:link w:val="Citcia"/>
    <w:uiPriority w:val="29"/>
    <w:rPr>
      <w:i/>
      <w:iCs/>
      <w:color w:val="000000" w:themeColor="text1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Pr>
      <w:color w:val="000000" w:themeColor="text1"/>
      <w:shd w:val="clear" w:color="auto" w:fill="F2F2F2" w:themeFill="background1" w:themeFillShade="F2"/>
    </w:rPr>
  </w:style>
  <w:style w:type="character" w:styleId="Jemnodkaz">
    <w:name w:val="Subtle Reference"/>
    <w:basedOn w:val="Predvolenpsmoodseku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zvnyodkaz">
    <w:name w:val="Intense Reference"/>
    <w:basedOn w:val="Predvolenpsmoodseku"/>
    <w:uiPriority w:val="32"/>
    <w:qFormat/>
    <w:rPr>
      <w:b/>
      <w:bCs/>
      <w:smallCaps/>
      <w:u w:val="single"/>
    </w:rPr>
  </w:style>
  <w:style w:type="character" w:styleId="Nzovknihy">
    <w:name w:val="Book Title"/>
    <w:basedOn w:val="Predvolenpsmoodseku"/>
    <w:uiPriority w:val="33"/>
    <w:qFormat/>
    <w:rPr>
      <w:b w:val="0"/>
      <w:bCs w:val="0"/>
      <w:smallCaps/>
      <w:spacing w:val="5"/>
    </w:rPr>
  </w:style>
  <w:style w:type="paragraph" w:styleId="Popis">
    <w:name w:val="caption"/>
    <w:basedOn w:val="Normlny"/>
    <w:next w:val="Normlny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pPr>
      <w:outlineLvl w:val="9"/>
    </w:pPr>
  </w:style>
  <w:style w:type="paragraph" w:styleId="Bezriadkovania">
    <w:name w:val="No Spacing"/>
    <w:link w:val="BezriadkovaniaChar"/>
    <w:uiPriority w:val="1"/>
    <w:qFormat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pPr>
      <w:ind w:left="720"/>
      <w:contextualSpacing/>
    </w:pPr>
  </w:style>
  <w:style w:type="character" w:customStyle="1" w:styleId="BezriadkovaniaChar">
    <w:name w:val="Bez riadkovania Char"/>
    <w:basedOn w:val="Predvolenpsmoodseku"/>
    <w:link w:val="Bezriadkovania"/>
    <w:uiPriority w:val="1"/>
    <w:rsid w:val="007309BF"/>
  </w:style>
  <w:style w:type="paragraph" w:styleId="Textbubliny">
    <w:name w:val="Balloon Text"/>
    <w:basedOn w:val="Normlny"/>
    <w:link w:val="TextbublinyChar"/>
    <w:uiPriority w:val="99"/>
    <w:semiHidden/>
    <w:unhideWhenUsed/>
    <w:rsid w:val="006A30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A3026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2287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zefP\AppData\Roaming\Microsoft\&#352;abl&#243;ny\Pr&#225;zdny%20dokument%20s%20n&#225;vrhom%20spr&#225;v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BFC94F640ED4A78A4D428D82DF3030E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CEAF5258-4C8E-4388-84B9-3A0E0F0590DA}"/>
      </w:docPartPr>
      <w:docPartBody>
        <w:p w:rsidR="00AA0DA0" w:rsidRDefault="00AE6C43" w:rsidP="00AE6C43">
          <w:pPr>
            <w:pStyle w:val="4BFC94F640ED4A78A4D428D82DF3030E"/>
          </w:pPr>
          <w:r>
            <w:rPr>
              <w:color w:val="2E74B5" w:themeColor="accent1" w:themeShade="BF"/>
              <w:sz w:val="24"/>
              <w:szCs w:val="24"/>
            </w:rPr>
            <w:t>[Názov spoločnosti]</w:t>
          </w:r>
        </w:p>
      </w:docPartBody>
    </w:docPart>
    <w:docPart>
      <w:docPartPr>
        <w:name w:val="CD10EA2F362648A0B529BE022FC32A27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9702990F-47AD-4C95-9703-B133A3370DED}"/>
      </w:docPartPr>
      <w:docPartBody>
        <w:p w:rsidR="00AA0DA0" w:rsidRDefault="00AE6C43" w:rsidP="00AE6C43">
          <w:pPr>
            <w:pStyle w:val="CD10EA2F362648A0B529BE022FC32A2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[Názov dokumentu]</w:t>
          </w:r>
        </w:p>
      </w:docPartBody>
    </w:docPart>
    <w:docPart>
      <w:docPartPr>
        <w:name w:val="2E586433DA2F4DFEBDC2E2C51193BC6B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178A71A7-BD7F-4B0A-BEFD-F962AADA9DC3}"/>
      </w:docPartPr>
      <w:docPartBody>
        <w:p w:rsidR="00AA0DA0" w:rsidRDefault="00AE6C43" w:rsidP="00AE6C43">
          <w:pPr>
            <w:pStyle w:val="2E586433DA2F4DFEBDC2E2C51193BC6B"/>
          </w:pPr>
          <w:r>
            <w:rPr>
              <w:color w:val="2E74B5" w:themeColor="accent1" w:themeShade="BF"/>
              <w:sz w:val="24"/>
              <w:szCs w:val="24"/>
            </w:rPr>
            <w:t>[Podtitul dokumentu]</w:t>
          </w:r>
        </w:p>
      </w:docPartBody>
    </w:docPart>
    <w:docPart>
      <w:docPartPr>
        <w:name w:val="8AA4129DB89445F5A0F0D95575415F01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B312DE94-7628-432C-BA50-D7C0E754464D}"/>
      </w:docPartPr>
      <w:docPartBody>
        <w:p w:rsidR="00AA0DA0" w:rsidRDefault="00AE6C43" w:rsidP="00AE6C43">
          <w:pPr>
            <w:pStyle w:val="8AA4129DB89445F5A0F0D95575415F01"/>
          </w:pPr>
          <w:r>
            <w:rPr>
              <w:color w:val="5B9BD5" w:themeColor="accent1"/>
              <w:sz w:val="28"/>
              <w:szCs w:val="28"/>
            </w:rPr>
            <w:t>[Meno autora]</w:t>
          </w:r>
        </w:p>
      </w:docPartBody>
    </w:docPart>
    <w:docPart>
      <w:docPartPr>
        <w:name w:val="E3244B43F3EE464AA305BD321D162066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2F187AAD-111D-4340-A0E9-35D1CC172EF8}"/>
      </w:docPartPr>
      <w:docPartBody>
        <w:p w:rsidR="00AA0DA0" w:rsidRDefault="00AE6C43" w:rsidP="00AE6C43">
          <w:pPr>
            <w:pStyle w:val="E3244B43F3EE464AA305BD321D162066"/>
          </w:pPr>
          <w:r>
            <w:rPr>
              <w:color w:val="5B9BD5" w:themeColor="accent1"/>
              <w:sz w:val="28"/>
              <w:szCs w:val="28"/>
            </w:rPr>
            <w:t>[Dátum]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C43"/>
    <w:rsid w:val="003B5A9A"/>
    <w:rsid w:val="00440EE1"/>
    <w:rsid w:val="00551D38"/>
    <w:rsid w:val="007037B5"/>
    <w:rsid w:val="00A74ED6"/>
    <w:rsid w:val="00AA0DA0"/>
    <w:rsid w:val="00AE6C43"/>
    <w:rsid w:val="00C95BC7"/>
    <w:rsid w:val="00FF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4BFC94F640ED4A78A4D428D82DF3030E">
    <w:name w:val="4BFC94F640ED4A78A4D428D82DF3030E"/>
    <w:rsid w:val="00AE6C43"/>
  </w:style>
  <w:style w:type="paragraph" w:customStyle="1" w:styleId="CD10EA2F362648A0B529BE022FC32A27">
    <w:name w:val="CD10EA2F362648A0B529BE022FC32A27"/>
    <w:rsid w:val="00AE6C43"/>
  </w:style>
  <w:style w:type="paragraph" w:customStyle="1" w:styleId="2E586433DA2F4DFEBDC2E2C51193BC6B">
    <w:name w:val="2E586433DA2F4DFEBDC2E2C51193BC6B"/>
    <w:rsid w:val="00AE6C43"/>
  </w:style>
  <w:style w:type="paragraph" w:customStyle="1" w:styleId="8AA4129DB89445F5A0F0D95575415F01">
    <w:name w:val="8AA4129DB89445F5A0F0D95575415F01"/>
    <w:rsid w:val="00AE6C43"/>
  </w:style>
  <w:style w:type="paragraph" w:customStyle="1" w:styleId="E3244B43F3EE464AA305BD321D162066">
    <w:name w:val="E3244B43F3EE464AA305BD321D162066"/>
    <w:rsid w:val="00AE6C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Bratislava 2015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849545-EFA6-4CF0-B30D-279C5FF63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Prázdny dokument s návrhom správy.dotx</Template>
  <TotalTime>20038</TotalTime>
  <Pages>1</Pages>
  <Words>1376</Words>
  <Characters>7845</Characters>
  <Application>Microsoft Office Word</Application>
  <DocSecurity>0</DocSecurity>
  <Lines>65</Lines>
  <Paragraphs>18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Firemná knižnica</vt:lpstr>
    </vt:vector>
  </TitlesOfParts>
  <Company> </Company>
  <LinksUpToDate>false</LinksUpToDate>
  <CharactersWithSpaces>9203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Firemná knižnica</dc:title>
  <dc:subject>Analýza a návrh riešenia</dc:subject>
  <dc:creator>Jozef Pištej</dc:creator>
  <cp:keywords/>
  <cp:lastModifiedBy>JozefP</cp:lastModifiedBy>
  <cp:revision>48</cp:revision>
  <dcterms:created xsi:type="dcterms:W3CDTF">2015-04-10T10:03:00Z</dcterms:created>
  <dcterms:modified xsi:type="dcterms:W3CDTF">2015-07-20T18:00:00Z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